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58"/>
        <w:gridCol w:w="1174"/>
        <w:gridCol w:w="3147"/>
        <w:gridCol w:w="721"/>
        <w:gridCol w:w="2074"/>
        <w:gridCol w:w="2207"/>
      </w:tblGrid>
      <w:tr w:rsidR="00710111" w14:paraId="42D342B1" w14:textId="77777777" w:rsidTr="00E87609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0B7B624" w14:textId="51D67C55" w:rsidR="00710111" w:rsidRPr="00710111" w:rsidRDefault="00710111" w:rsidP="00E87609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>Practicum Final Exam –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Odd Semester Year </w:t>
            </w:r>
            <w:r>
              <w:rPr>
                <w:rFonts w:ascii="Arial" w:hAnsi="Arial" w:cs="Arial"/>
                <w:b/>
              </w:rPr>
              <w:t>2021</w:t>
            </w:r>
            <w:r w:rsidRPr="00244B2C">
              <w:rPr>
                <w:rFonts w:ascii="Arial" w:hAnsi="Arial" w:cs="Arial"/>
                <w:b/>
                <w:lang w:val="id-ID"/>
              </w:rPr>
              <w:t>/</w:t>
            </w:r>
            <w:r>
              <w:rPr>
                <w:rFonts w:ascii="Arial" w:hAnsi="Arial" w:cs="Arial"/>
                <w:b/>
              </w:rPr>
              <w:t>2022</w:t>
            </w:r>
          </w:p>
        </w:tc>
      </w:tr>
      <w:tr w:rsidR="00710111" w14:paraId="4A35D50D" w14:textId="77777777" w:rsidTr="00E87609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DB2624F" w14:textId="469BA0EB" w:rsidR="00710111" w:rsidRPr="00710111" w:rsidRDefault="00710111" w:rsidP="00E87609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C40FD38" w14:textId="11EF0595" w:rsidR="00710111" w:rsidRDefault="00710111" w:rsidP="0071011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ISYS6169001</w:t>
            </w:r>
            <w:r>
              <w:rPr>
                <w:rFonts w:ascii="Arial" w:hAnsi="Arial" w:cs="Arial"/>
                <w:b/>
                <w:sz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</w:rPr>
              <w:t>Database Systems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43F448E" w14:textId="77777777" w:rsidR="00710111" w:rsidRDefault="00710111" w:rsidP="00E87609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5C862DC" wp14:editId="03856DCA">
                  <wp:extent cx="1371600" cy="991235"/>
                  <wp:effectExtent l="0" t="0" r="0" b="0"/>
                  <wp:docPr id="10" name="Picture 10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, schematic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111" w14:paraId="4168F1BB" w14:textId="77777777" w:rsidTr="00E87609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0E3B28EB" w14:textId="77777777" w:rsidR="00710111" w:rsidRDefault="00710111" w:rsidP="00E87609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9D8702" w14:textId="77777777" w:rsidR="00710111" w:rsidRPr="00DA7A95" w:rsidRDefault="00710111" w:rsidP="00E87609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50FDB7" w14:textId="03C84C1B" w:rsidR="00710111" w:rsidRPr="00710111" w:rsidRDefault="00710111" w:rsidP="00E87609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BI01 / BJ01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2232D7" w14:textId="77777777" w:rsidR="00710111" w:rsidRDefault="00710111" w:rsidP="00E87609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6D054861" w14:textId="3BD185A7" w:rsidR="00710111" w:rsidRDefault="00710111" w:rsidP="00E8760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2450BF">
              <w:rPr>
                <w:rFonts w:ascii="Arial" w:hAnsi="Arial" w:cs="Arial"/>
                <w:b/>
                <w:sz w:val="18"/>
              </w:rPr>
              <w:t>12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EB6AF1D" w14:textId="77777777" w:rsidR="00710111" w:rsidRDefault="00710111" w:rsidP="00E87609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710111" w14:paraId="3166F41A" w14:textId="77777777" w:rsidTr="00E87609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720E790F" w14:textId="77777777" w:rsidR="00710111" w:rsidRDefault="00710111" w:rsidP="00E87609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0472465" w14:textId="77777777" w:rsidR="00710111" w:rsidRPr="00DA7A95" w:rsidRDefault="00710111" w:rsidP="00E87609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33592A5" w14:textId="5B5EE4E4" w:rsidR="00710111" w:rsidRPr="00DA7A95" w:rsidRDefault="002450BF" w:rsidP="00E87609">
            <w:pPr>
              <w:pStyle w:val="Header"/>
              <w:tabs>
                <w:tab w:val="left" w:pos="1980"/>
              </w:tabs>
              <w:ind w:left="-113"/>
              <w:rPr>
                <w:rFonts w:ascii="Tahoma" w:hAnsi="Tahoma" w:cs="Tahoma"/>
                <w:bCs/>
                <w:sz w:val="18"/>
                <w:szCs w:val="18"/>
              </w:rPr>
            </w:pPr>
            <w:r w:rsidRPr="002450BF">
              <w:rPr>
                <w:rFonts w:ascii="Arial" w:hAnsi="Arial" w:cs="Arial"/>
                <w:b/>
                <w:sz w:val="18"/>
                <w:lang w:val="id-ID"/>
              </w:rPr>
              <w:t>D4625 - Trisna Febriana, S.Kom., M.M.S.I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478D5F" w14:textId="77777777" w:rsidR="00710111" w:rsidRPr="00665E84" w:rsidRDefault="00710111" w:rsidP="00E87609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9074FA7" w14:textId="219DC29F" w:rsidR="00710111" w:rsidRPr="00AF3F0A" w:rsidRDefault="00710111" w:rsidP="00E8760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BE3E30">
              <w:rPr>
                <w:rFonts w:ascii="Arial" w:hAnsi="Arial" w:cs="Arial"/>
                <w:b/>
                <w:sz w:val="18"/>
              </w:rPr>
              <w:t>07:20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88780D9" w14:textId="77777777" w:rsidR="00710111" w:rsidRDefault="00710111" w:rsidP="00E87609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710111" w14:paraId="51E11F6A" w14:textId="77777777" w:rsidTr="00E87609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55AF592B" w14:textId="77777777" w:rsidR="00710111" w:rsidRDefault="00710111" w:rsidP="00E87609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CAAA7" w14:textId="77777777" w:rsidR="00710111" w:rsidRPr="00DA7A95" w:rsidRDefault="00710111" w:rsidP="00E8760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2B8EF3" w14:textId="77777777" w:rsidR="00710111" w:rsidRPr="00046FCF" w:rsidRDefault="00710111" w:rsidP="00E87609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17E8A8" w14:textId="77777777" w:rsidR="00710111" w:rsidRDefault="00710111" w:rsidP="00E87609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C45298F" w14:textId="121DD50E" w:rsidR="00710111" w:rsidRDefault="00710111" w:rsidP="00E8760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BE3E30">
              <w:rPr>
                <w:rFonts w:ascii="Arial" w:hAnsi="Arial" w:cs="Arial"/>
                <w:b/>
                <w:sz w:val="18"/>
              </w:rPr>
              <w:t>12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54581316" w14:textId="77777777" w:rsidR="00710111" w:rsidRDefault="00710111" w:rsidP="00E87609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710111" w14:paraId="4680D2FA" w14:textId="77777777" w:rsidTr="00E87609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447EF8FA" w14:textId="77777777" w:rsidR="00710111" w:rsidRDefault="00710111" w:rsidP="00E8760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62275FF" w14:textId="77777777" w:rsidR="00710111" w:rsidRDefault="00710111" w:rsidP="00E87609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0315960D" w14:textId="77777777" w:rsidR="00710111" w:rsidRPr="00D843FE" w:rsidRDefault="00710111" w:rsidP="00E87609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E2A1F1A" w14:textId="77777777" w:rsidR="00710111" w:rsidRDefault="00710111" w:rsidP="00E8760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0F812FE" w14:textId="61BD365E" w:rsidR="00710111" w:rsidRPr="001F3F61" w:rsidRDefault="00710111" w:rsidP="00E8760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BE3E30">
              <w:rPr>
                <w:rFonts w:ascii="Arial" w:hAnsi="Arial" w:cs="Arial"/>
                <w:b/>
                <w:sz w:val="18"/>
              </w:rPr>
              <w:t>09:20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7FD966E" w14:textId="77777777" w:rsidR="00710111" w:rsidRDefault="00710111" w:rsidP="00E87609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572A9291" w14:textId="77777777" w:rsidR="00710111" w:rsidRPr="00D04099" w:rsidRDefault="00710111" w:rsidP="00710111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1745A509" w14:textId="77777777" w:rsidR="00710111" w:rsidRDefault="00710111" w:rsidP="00710111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65D9145F" w14:textId="77777777" w:rsidR="00710111" w:rsidRDefault="00710111" w:rsidP="00710111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53EF7300" w14:textId="77777777" w:rsidR="00710111" w:rsidRDefault="00710111" w:rsidP="00710111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dengan peserta ujian lainnya</w:t>
      </w:r>
    </w:p>
    <w:p w14:paraId="241BB5D2" w14:textId="77777777" w:rsidR="00710111" w:rsidRDefault="00710111" w:rsidP="00710111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561B0591" w14:textId="77777777" w:rsidR="00710111" w:rsidRPr="00D64B67" w:rsidRDefault="00710111" w:rsidP="00710111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5B16211" w14:textId="77777777" w:rsidR="00710111" w:rsidRPr="00B37A53" w:rsidRDefault="00710111" w:rsidP="00710111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610C1092" w14:textId="77777777" w:rsidR="00710111" w:rsidRDefault="00710111" w:rsidP="00710111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26E4AE8C" w14:textId="77777777" w:rsidR="00710111" w:rsidRDefault="00710111" w:rsidP="00710111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2E08EDDA" w14:textId="77777777" w:rsidR="00710111" w:rsidRDefault="00710111" w:rsidP="00710111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2799987E" w14:textId="77777777" w:rsidR="00710111" w:rsidRPr="0021077F" w:rsidRDefault="00710111" w:rsidP="00710111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4A7BDA83" w14:textId="77777777" w:rsidR="00710111" w:rsidRPr="0021077F" w:rsidRDefault="00710111" w:rsidP="00710111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proofErr w:type="spellStart"/>
      <w:r w:rsidRPr="0021077F">
        <w:rPr>
          <w:lang w:val="en-ID" w:eastAsia="x-none"/>
        </w:rPr>
        <w:t>Kumpulkan</w:t>
      </w:r>
      <w:proofErr w:type="spellEnd"/>
      <w:r w:rsidRPr="0021077F">
        <w:rPr>
          <w:lang w:val="en-ID" w:eastAsia="x-none"/>
        </w:rPr>
        <w:t xml:space="preserve">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apabila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terlambat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mengumpulkan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maka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jawaban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tidak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dikoreksi</w:t>
      </w:r>
      <w:proofErr w:type="spellEnd"/>
      <w:r>
        <w:rPr>
          <w:lang w:eastAsia="x-none"/>
        </w:rPr>
        <w:t xml:space="preserve"> dan </w:t>
      </w:r>
      <w:proofErr w:type="spellStart"/>
      <w:r>
        <w:rPr>
          <w:lang w:eastAsia="x-none"/>
        </w:rPr>
        <w:t>nilai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mahasiswa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0</w:t>
      </w:r>
    </w:p>
    <w:p w14:paraId="0C7AAB09" w14:textId="77777777" w:rsidR="00710111" w:rsidRPr="00AE0C0C" w:rsidRDefault="00710111" w:rsidP="00710111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59002AC5" w14:textId="77777777" w:rsidR="00710111" w:rsidRDefault="00710111" w:rsidP="00710111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7675B1BD" w14:textId="77777777" w:rsidR="00710111" w:rsidRDefault="00710111" w:rsidP="00710111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1C308843" w14:textId="77777777" w:rsidR="00710111" w:rsidRDefault="00710111" w:rsidP="00710111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0E79E10B">
          <v:line id="_x0000_s1029" style="position:absolute;left:0;text-align:left;z-index:251658240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0CE83BB3" w14:textId="77777777" w:rsidR="00710111" w:rsidRDefault="00710111" w:rsidP="00710111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4446EED6" w14:textId="77777777" w:rsidR="00710111" w:rsidRPr="005611F9" w:rsidRDefault="00710111" w:rsidP="00710111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30D18605" wp14:editId="6F914BFF">
            <wp:extent cx="5486400" cy="3086167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530B" w14:textId="77777777" w:rsidR="00710111" w:rsidRDefault="00710111" w:rsidP="00710111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2E8FBBE4" w14:textId="77777777" w:rsidR="00710111" w:rsidRDefault="00710111" w:rsidP="00710111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5B27ED12" w14:textId="77777777" w:rsidR="00710111" w:rsidRDefault="00710111" w:rsidP="00710111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0C08041A" w14:textId="44FA4D1B" w:rsidR="00710111" w:rsidRDefault="00C61D99" w:rsidP="00C61D99">
      <w:pPr>
        <w:pStyle w:val="ListParagraph"/>
        <w:numPr>
          <w:ilvl w:val="0"/>
          <w:numId w:val="14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SQL Server Developer 2019</w:t>
      </w:r>
    </w:p>
    <w:p w14:paraId="516CE5D7" w14:textId="09406F21" w:rsidR="00C61D99" w:rsidRDefault="00C61D99" w:rsidP="00C61D99">
      <w:pPr>
        <w:pStyle w:val="ListParagraph"/>
        <w:numPr>
          <w:ilvl w:val="0"/>
          <w:numId w:val="14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SQL Server Management Studio 18.9.1</w:t>
      </w:r>
    </w:p>
    <w:p w14:paraId="2A9201D5" w14:textId="77777777" w:rsidR="00710111" w:rsidRDefault="00710111" w:rsidP="00710111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74BB175E">
          <v:line id="_x0000_s1027" style="position:absolute;left:0;text-align:left;z-index:25165619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E5D1E8C" w14:textId="77777777" w:rsidR="00710111" w:rsidRDefault="00710111" w:rsidP="00710111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1569B65B" w14:textId="77777777" w:rsidR="00710111" w:rsidRDefault="00710111" w:rsidP="00710111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61588D56" w14:textId="4DE3EA71" w:rsidR="00710111" w:rsidRPr="0070516F" w:rsidRDefault="0070516F" w:rsidP="0070516F">
      <w:pPr>
        <w:pStyle w:val="ListParagraph"/>
        <w:numPr>
          <w:ilvl w:val="0"/>
          <w:numId w:val="14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SQL</w:t>
      </w:r>
    </w:p>
    <w:p w14:paraId="1D32F470" w14:textId="77777777" w:rsidR="00710111" w:rsidRPr="002D6900" w:rsidRDefault="00710111" w:rsidP="00710111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487C7014">
          <v:line id="_x0000_s1028" style="position:absolute;left:0;text-align:left;z-index:25165721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46D82F26" w14:textId="77777777" w:rsidR="00710111" w:rsidRDefault="00710111" w:rsidP="00710111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6E95A310" w14:textId="77777777" w:rsidR="00710111" w:rsidRDefault="00710111" w:rsidP="00710111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7D9D89FB" w14:textId="77777777" w:rsidR="00710111" w:rsidRDefault="00710111" w:rsidP="00710111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FC3550D" w14:textId="77777777" w:rsidR="00710111" w:rsidRDefault="00710111" w:rsidP="00710111">
      <w:pPr>
        <w:numPr>
          <w:ilvl w:val="0"/>
          <w:numId w:val="3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23A298BC" w14:textId="77777777" w:rsidR="00710111" w:rsidRDefault="00710111" w:rsidP="00710111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2FCA22F0" w14:textId="77777777" w:rsidR="00710111" w:rsidRDefault="00710111" w:rsidP="00710111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78AB2554" w14:textId="77777777" w:rsidR="00710111" w:rsidRDefault="00710111" w:rsidP="00710111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58C4070B" w14:textId="77777777" w:rsidR="00710111" w:rsidRDefault="00710111" w:rsidP="00710111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b/>
        </w:rPr>
      </w:pPr>
      <w:proofErr w:type="spellStart"/>
      <w:r>
        <w:rPr>
          <w:bCs/>
        </w:rPr>
        <w:t>Kompres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jawaban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diunggah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Pastikan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file dan </w:t>
      </w:r>
      <w:proofErr w:type="spellStart"/>
      <w:r>
        <w:rPr>
          <w:bCs/>
        </w:rPr>
        <w:t>ekstensi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: </w:t>
      </w:r>
      <w:r>
        <w:rPr>
          <w:b/>
        </w:rPr>
        <w:t>[NIM]-[NAMA].zip</w:t>
      </w:r>
    </w:p>
    <w:p w14:paraId="734F10D4" w14:textId="77777777" w:rsidR="00710111" w:rsidRDefault="00710111" w:rsidP="00710111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[NIM]-[NAME].zip</w:t>
      </w:r>
    </w:p>
    <w:p w14:paraId="3B457B12" w14:textId="77777777" w:rsidR="00710111" w:rsidRDefault="00710111" w:rsidP="00710111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w:pict w14:anchorId="68E47DB7">
          <v:line id="_x0000_s1030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738F244C" w14:textId="77777777" w:rsidR="00710111" w:rsidRDefault="00710111" w:rsidP="00710111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557071BE" w14:textId="77777777" w:rsidR="00710111" w:rsidRDefault="00710111" w:rsidP="00710111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08D787B5" w14:textId="77777777" w:rsidR="00DB38B7" w:rsidRPr="00DE5055" w:rsidRDefault="00DB38B7" w:rsidP="00DB38B7">
      <w:pPr>
        <w:rPr>
          <w:b/>
          <w:lang w:val="id-ID"/>
        </w:rPr>
      </w:pPr>
      <w:r w:rsidRPr="00D64B67">
        <w:rPr>
          <w:b/>
          <w:lang w:val="id-ID"/>
        </w:rPr>
        <w:lastRenderedPageBreak/>
        <w:t>Tabel Relasional</w:t>
      </w:r>
    </w:p>
    <w:p w14:paraId="4F7DD9BC" w14:textId="77777777" w:rsidR="00DB38B7" w:rsidRDefault="00DB38B7" w:rsidP="00DB38B7">
      <w:pPr>
        <w:rPr>
          <w:i/>
          <w:sz w:val="20"/>
          <w:szCs w:val="20"/>
        </w:rPr>
      </w:pPr>
      <w:r w:rsidRPr="00D64B67">
        <w:rPr>
          <w:i/>
          <w:sz w:val="20"/>
          <w:szCs w:val="20"/>
          <w:lang w:val="id-ID"/>
        </w:rPr>
        <w:t>Relational Table</w:t>
      </w:r>
    </w:p>
    <w:p w14:paraId="2A16D6DE" w14:textId="77777777" w:rsidR="00DB38B7" w:rsidRDefault="00DB38B7" w:rsidP="00DB38B7">
      <w:pPr>
        <w:rPr>
          <w:i/>
          <w:sz w:val="20"/>
          <w:szCs w:val="20"/>
        </w:rPr>
      </w:pPr>
    </w:p>
    <w:p w14:paraId="493DC6C2" w14:textId="1155B8E7" w:rsidR="00DB38B7" w:rsidRDefault="00E37A0C" w:rsidP="0062472C">
      <w:pPr>
        <w:jc w:val="center"/>
        <w:rPr>
          <w:b/>
        </w:rPr>
      </w:pPr>
      <w:proofErr w:type="spellStart"/>
      <w:r>
        <w:rPr>
          <w:b/>
        </w:rPr>
        <w:t>DZara</w:t>
      </w:r>
      <w:proofErr w:type="spellEnd"/>
    </w:p>
    <w:p w14:paraId="3D090FE4" w14:textId="77777777" w:rsidR="00FC06DA" w:rsidRDefault="00FC06DA" w:rsidP="0062472C">
      <w:pPr>
        <w:jc w:val="center"/>
        <w:rPr>
          <w:b/>
        </w:rPr>
      </w:pPr>
    </w:p>
    <w:p w14:paraId="61FEDE96" w14:textId="4142A8E4" w:rsidR="0062472C" w:rsidRPr="0062472C" w:rsidRDefault="00E37A0C" w:rsidP="0062472C">
      <w:pPr>
        <w:jc w:val="center"/>
        <w:rPr>
          <w:b/>
        </w:rPr>
      </w:pPr>
      <w:r>
        <w:rPr>
          <w:noProof/>
        </w:rPr>
        <w:drawing>
          <wp:inline distT="0" distB="0" distL="0" distR="0" wp14:anchorId="5B152CC5" wp14:editId="634A697F">
            <wp:extent cx="4387393" cy="56003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556" cy="561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FFBB" w14:textId="77777777" w:rsidR="00DB38B7" w:rsidRPr="00162F62" w:rsidRDefault="00DB38B7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7338573D" w14:textId="77777777" w:rsidR="0062472C" w:rsidRDefault="0062472C" w:rsidP="00DB38B7">
      <w:pPr>
        <w:rPr>
          <w:b/>
        </w:rPr>
      </w:pPr>
    </w:p>
    <w:p w14:paraId="5377A2BD" w14:textId="77777777" w:rsidR="0062472C" w:rsidRDefault="0062472C" w:rsidP="00DB38B7">
      <w:pPr>
        <w:rPr>
          <w:b/>
        </w:rPr>
      </w:pPr>
    </w:p>
    <w:p w14:paraId="2FAB15F0" w14:textId="77777777" w:rsidR="0062472C" w:rsidRDefault="0062472C" w:rsidP="00DB38B7">
      <w:pPr>
        <w:rPr>
          <w:b/>
        </w:rPr>
      </w:pPr>
    </w:p>
    <w:p w14:paraId="51755388" w14:textId="77777777" w:rsidR="0062472C" w:rsidRDefault="0062472C" w:rsidP="00DB38B7">
      <w:pPr>
        <w:rPr>
          <w:b/>
        </w:rPr>
      </w:pPr>
    </w:p>
    <w:p w14:paraId="1D125CDA" w14:textId="77777777" w:rsidR="0062472C" w:rsidRDefault="0062472C" w:rsidP="00DB38B7">
      <w:pPr>
        <w:rPr>
          <w:b/>
        </w:rPr>
      </w:pPr>
    </w:p>
    <w:p w14:paraId="6480E5DE" w14:textId="77777777" w:rsidR="0062472C" w:rsidRDefault="0062472C" w:rsidP="00DB38B7">
      <w:pPr>
        <w:rPr>
          <w:b/>
        </w:rPr>
      </w:pPr>
    </w:p>
    <w:p w14:paraId="3FFF6B36" w14:textId="77777777" w:rsidR="0062472C" w:rsidRDefault="0062472C" w:rsidP="00DB38B7">
      <w:pPr>
        <w:rPr>
          <w:b/>
        </w:rPr>
      </w:pPr>
    </w:p>
    <w:p w14:paraId="34014A91" w14:textId="1B2CDBD7" w:rsidR="007A29E8" w:rsidRPr="00E639D1" w:rsidRDefault="007A29E8"/>
    <w:p w14:paraId="02DB0B1D" w14:textId="77777777" w:rsidR="00DB38B7" w:rsidRPr="00DE5055" w:rsidRDefault="00DB38B7" w:rsidP="00DB38B7">
      <w:pPr>
        <w:rPr>
          <w:b/>
          <w:lang w:val="id-ID"/>
        </w:rPr>
      </w:pPr>
      <w:r w:rsidRPr="00DE5055">
        <w:rPr>
          <w:b/>
          <w:lang w:val="id-ID"/>
        </w:rPr>
        <w:lastRenderedPageBreak/>
        <w:t>Soal</w:t>
      </w:r>
    </w:p>
    <w:p w14:paraId="2846149A" w14:textId="77777777" w:rsidR="00CE6072" w:rsidRPr="00CE6072" w:rsidRDefault="00DB38B7" w:rsidP="00DB38B7">
      <w:pPr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23913336" w14:textId="77777777" w:rsidR="00DB38B7" w:rsidRDefault="00DB38B7" w:rsidP="00DB38B7">
      <w:pPr>
        <w:rPr>
          <w:i/>
          <w:sz w:val="20"/>
          <w:szCs w:val="20"/>
        </w:rPr>
      </w:pPr>
    </w:p>
    <w:p w14:paraId="1466723D" w14:textId="58CED6B8" w:rsidR="00CE6072" w:rsidRDefault="007A29E8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</w:pPr>
      <w:r w:rsidRPr="007A29E8">
        <w:t>Display</w:t>
      </w:r>
      <w:r w:rsidR="00E639D1">
        <w:rPr>
          <w:b/>
          <w:bCs/>
        </w:rPr>
        <w:t xml:space="preserve"> </w:t>
      </w:r>
      <w:proofErr w:type="spellStart"/>
      <w:r w:rsidR="00E639D1">
        <w:rPr>
          <w:b/>
          <w:bCs/>
        </w:rPr>
        <w:t>StaffName</w:t>
      </w:r>
      <w:proofErr w:type="spellEnd"/>
      <w:r w:rsidR="00E639D1">
        <w:t xml:space="preserve"> and </w:t>
      </w:r>
      <w:r w:rsidRPr="007A29E8">
        <w:t xml:space="preserve"> </w:t>
      </w:r>
      <w:proofErr w:type="spellStart"/>
      <w:r w:rsidR="00E639D1">
        <w:rPr>
          <w:b/>
          <w:bCs/>
        </w:rPr>
        <w:t>Staff</w:t>
      </w:r>
      <w:r w:rsidRPr="00180533">
        <w:rPr>
          <w:b/>
          <w:bCs/>
        </w:rPr>
        <w:t>Gender</w:t>
      </w:r>
      <w:proofErr w:type="spellEnd"/>
      <w:r w:rsidR="00E639D1">
        <w:rPr>
          <w:b/>
          <w:bCs/>
        </w:rPr>
        <w:t xml:space="preserve"> </w:t>
      </w:r>
      <w:r w:rsidRPr="007A29E8">
        <w:t xml:space="preserve">for every </w:t>
      </w:r>
      <w:r w:rsidR="00E639D1">
        <w:t xml:space="preserve">staff </w:t>
      </w:r>
      <w:r w:rsidRPr="0056085A">
        <w:t xml:space="preserve">whose </w:t>
      </w:r>
      <w:r w:rsidR="00E639D1">
        <w:t xml:space="preserve">last </w:t>
      </w:r>
      <w:r w:rsidRPr="0056085A">
        <w:t>name is</w:t>
      </w:r>
      <w:r w:rsidR="00E639D1">
        <w:t xml:space="preserve"> </w:t>
      </w:r>
      <w:r w:rsidR="00E639D1">
        <w:rPr>
          <w:b/>
          <w:bCs/>
        </w:rPr>
        <w:t>‘Watson’</w:t>
      </w:r>
    </w:p>
    <w:p w14:paraId="39395CE9" w14:textId="25C59BD7" w:rsidR="00162F62" w:rsidRDefault="00CE6072" w:rsidP="0072797A">
      <w:pPr>
        <w:pStyle w:val="ListParagraph"/>
        <w:spacing w:line="360" w:lineRule="auto"/>
        <w:ind w:left="450"/>
        <w:jc w:val="both"/>
      </w:pPr>
      <w:r>
        <w:t>(</w:t>
      </w:r>
      <w:r w:rsidR="00E639D1">
        <w:rPr>
          <w:b/>
        </w:rPr>
        <w:t>like</w:t>
      </w:r>
      <w:r>
        <w:t>)</w:t>
      </w:r>
    </w:p>
    <w:p w14:paraId="68AE2CCF" w14:textId="25532CAA" w:rsidR="00F979CB" w:rsidRDefault="00A51ECF" w:rsidP="0072797A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 wp14:anchorId="3D70792D" wp14:editId="0730854D">
            <wp:extent cx="1809750" cy="314325"/>
            <wp:effectExtent l="19050" t="1905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" r="6341" b="8333"/>
                    <a:stretch/>
                  </pic:blipFill>
                  <pic:spPr bwMode="auto">
                    <a:xfrm>
                      <a:off x="0" y="0"/>
                      <a:ext cx="1809750" cy="31432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E74EA" w14:textId="77777777" w:rsidR="000B5475" w:rsidRDefault="000B5475" w:rsidP="0072797A">
      <w:pPr>
        <w:pStyle w:val="ListParagraph"/>
        <w:spacing w:line="360" w:lineRule="auto"/>
        <w:ind w:left="450"/>
        <w:jc w:val="both"/>
      </w:pPr>
    </w:p>
    <w:p w14:paraId="7CF9FD0D" w14:textId="729FF717" w:rsidR="00CE6072" w:rsidRDefault="007A29E8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</w:pPr>
      <w:r w:rsidRPr="007A29E8">
        <w:t xml:space="preserve">Display </w:t>
      </w:r>
      <w:proofErr w:type="spellStart"/>
      <w:r w:rsidR="0052125B">
        <w:rPr>
          <w:b/>
          <w:bCs/>
        </w:rPr>
        <w:t>T</w:t>
      </w:r>
      <w:r w:rsidRPr="00180533">
        <w:rPr>
          <w:b/>
          <w:bCs/>
        </w:rPr>
        <w:t>ransactionID</w:t>
      </w:r>
      <w:proofErr w:type="spellEnd"/>
      <w:r w:rsidRPr="007A29E8">
        <w:t xml:space="preserve">, </w:t>
      </w:r>
      <w:proofErr w:type="spellStart"/>
      <w:r w:rsidR="00907533">
        <w:rPr>
          <w:b/>
          <w:bCs/>
        </w:rPr>
        <w:t>StaffName</w:t>
      </w:r>
      <w:proofErr w:type="spellEnd"/>
      <w:r w:rsidRPr="007A29E8">
        <w:t xml:space="preserve">, </w:t>
      </w:r>
      <w:r w:rsidR="00907533">
        <w:t xml:space="preserve">and </w:t>
      </w:r>
      <w:r w:rsidR="00907533">
        <w:rPr>
          <w:b/>
          <w:bCs/>
        </w:rPr>
        <w:t xml:space="preserve">Day of Transaction </w:t>
      </w:r>
      <w:r w:rsidR="00907533" w:rsidRPr="00907533">
        <w:t xml:space="preserve">(obtained from the </w:t>
      </w:r>
      <w:proofErr w:type="spellStart"/>
      <w:r w:rsidR="00907533" w:rsidRPr="00907533">
        <w:t>datename</w:t>
      </w:r>
      <w:proofErr w:type="spellEnd"/>
      <w:r w:rsidR="00907533" w:rsidRPr="00907533">
        <w:t xml:space="preserve"> of </w:t>
      </w:r>
      <w:proofErr w:type="spellStart"/>
      <w:r w:rsidR="00907533" w:rsidRPr="00907533">
        <w:t>TransactionDate</w:t>
      </w:r>
      <w:proofErr w:type="spellEnd"/>
      <w:r w:rsidR="00907533">
        <w:t>)</w:t>
      </w:r>
      <w:r w:rsidRPr="007A29E8">
        <w:t xml:space="preserve"> for every </w:t>
      </w:r>
      <w:r w:rsidR="00907533">
        <w:t xml:space="preserve">transaction that is handled by staff whose id is </w:t>
      </w:r>
      <w:r w:rsidR="00907533" w:rsidRPr="00907533">
        <w:rPr>
          <w:b/>
          <w:bCs/>
        </w:rPr>
        <w:t>‘ST003’</w:t>
      </w:r>
      <w:r w:rsidR="00770FD8">
        <w:t>.</w:t>
      </w:r>
    </w:p>
    <w:p w14:paraId="592681F4" w14:textId="1CA43369" w:rsidR="0052125B" w:rsidRPr="0052125B" w:rsidRDefault="00770FD8" w:rsidP="0052125B">
      <w:pPr>
        <w:spacing w:line="360" w:lineRule="auto"/>
        <w:ind w:firstLine="450"/>
        <w:jc w:val="both"/>
      </w:pPr>
      <w:r>
        <w:t>(</w:t>
      </w:r>
      <w:r w:rsidR="00907533">
        <w:rPr>
          <w:b/>
          <w:bCs/>
        </w:rPr>
        <w:t xml:space="preserve">join, </w:t>
      </w:r>
      <w:proofErr w:type="spellStart"/>
      <w:r w:rsidR="00907533">
        <w:rPr>
          <w:b/>
          <w:bCs/>
        </w:rPr>
        <w:t>datename</w:t>
      </w:r>
      <w:proofErr w:type="spellEnd"/>
      <w:r>
        <w:t>)</w:t>
      </w:r>
    </w:p>
    <w:p w14:paraId="1C0DB417" w14:textId="7DB66F7D" w:rsidR="00F979CB" w:rsidRDefault="00E17D08" w:rsidP="0072797A">
      <w:pPr>
        <w:spacing w:line="360" w:lineRule="auto"/>
        <w:ind w:firstLine="45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452ACC26" wp14:editId="243B9C4A">
            <wp:extent cx="2686050" cy="514350"/>
            <wp:effectExtent l="19050" t="1905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6061" b="12122"/>
                    <a:stretch/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A4D69" w14:textId="77777777" w:rsidR="000B5475" w:rsidRPr="00F979CB" w:rsidRDefault="000B5475" w:rsidP="0072797A">
      <w:pPr>
        <w:spacing w:line="360" w:lineRule="auto"/>
        <w:ind w:firstLine="450"/>
        <w:jc w:val="both"/>
        <w:rPr>
          <w:b/>
        </w:rPr>
      </w:pPr>
    </w:p>
    <w:p w14:paraId="54C28EDA" w14:textId="6F60E344" w:rsidR="00770FD8" w:rsidRDefault="00E610BF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</w:pPr>
      <w:r w:rsidRPr="00E610BF">
        <w:t xml:space="preserve">Display </w:t>
      </w:r>
      <w:r w:rsidR="00847ED7">
        <w:rPr>
          <w:b/>
          <w:bCs/>
        </w:rPr>
        <w:t>Customer</w:t>
      </w:r>
      <w:r w:rsidR="00AF0697">
        <w:rPr>
          <w:b/>
          <w:bCs/>
        </w:rPr>
        <w:t xml:space="preserve"> </w:t>
      </w:r>
      <w:r w:rsidR="00847ED7">
        <w:rPr>
          <w:b/>
          <w:bCs/>
        </w:rPr>
        <w:t>Name</w:t>
      </w:r>
      <w:r w:rsidRPr="00E610BF">
        <w:t xml:space="preserve">, </w:t>
      </w:r>
      <w:r w:rsidR="00847ED7">
        <w:rPr>
          <w:b/>
          <w:bCs/>
        </w:rPr>
        <w:t xml:space="preserve">Phone Number </w:t>
      </w:r>
      <w:r w:rsidR="00847ED7">
        <w:t>(obtained by replacing ’0’</w:t>
      </w:r>
      <w:r w:rsidR="00983224">
        <w:t xml:space="preserve"> in front</w:t>
      </w:r>
      <w:r w:rsidR="00847ED7">
        <w:t xml:space="preserve"> into ‘+62’ from </w:t>
      </w:r>
      <w:proofErr w:type="spellStart"/>
      <w:r w:rsidR="00847ED7">
        <w:t>CustomerPhone</w:t>
      </w:r>
      <w:proofErr w:type="spellEnd"/>
      <w:r w:rsidR="00847ED7">
        <w:t>)</w:t>
      </w:r>
      <w:r w:rsidRPr="00E610BF">
        <w:t>,</w:t>
      </w:r>
      <w:r w:rsidR="000D3D65">
        <w:t xml:space="preserve"> and</w:t>
      </w:r>
      <w:r w:rsidRPr="00E610BF">
        <w:t xml:space="preserve"> </w:t>
      </w:r>
      <w:r w:rsidR="00847ED7">
        <w:rPr>
          <w:b/>
          <w:bCs/>
        </w:rPr>
        <w:t>Total Transaction</w:t>
      </w:r>
      <w:r w:rsidR="000D3D65">
        <w:rPr>
          <w:b/>
          <w:bCs/>
        </w:rPr>
        <w:t xml:space="preserve"> </w:t>
      </w:r>
      <w:r w:rsidR="000D3D65">
        <w:t xml:space="preserve">(obtained from the total number of transaction) </w:t>
      </w:r>
      <w:r w:rsidRPr="00E610BF">
        <w:t xml:space="preserve">for every </w:t>
      </w:r>
      <w:proofErr w:type="spellStart"/>
      <w:r w:rsidR="000D3D65">
        <w:t>every</w:t>
      </w:r>
      <w:proofErr w:type="spellEnd"/>
      <w:r w:rsidR="000D3D65">
        <w:t xml:space="preserve"> customer whose id is between ‘CU002’ and ‘CU004’</w:t>
      </w:r>
      <w:r w:rsidR="002F3F0B">
        <w:t>.</w:t>
      </w:r>
    </w:p>
    <w:p w14:paraId="4A5BE32C" w14:textId="5D658157" w:rsidR="0052125B" w:rsidRPr="0052125B" w:rsidRDefault="00660939" w:rsidP="0052125B">
      <w:pPr>
        <w:pStyle w:val="ListParagraph"/>
        <w:spacing w:line="360" w:lineRule="auto"/>
        <w:ind w:left="450"/>
        <w:jc w:val="both"/>
        <w:rPr>
          <w:b/>
        </w:rPr>
      </w:pPr>
      <w:r>
        <w:rPr>
          <w:b/>
        </w:rPr>
        <w:t>(</w:t>
      </w:r>
      <w:r w:rsidR="00983224">
        <w:rPr>
          <w:b/>
        </w:rPr>
        <w:t>stuff</w:t>
      </w:r>
      <w:r w:rsidR="000C4B26">
        <w:rPr>
          <w:b/>
        </w:rPr>
        <w:t xml:space="preserve">, between, </w:t>
      </w:r>
      <w:r w:rsidR="000D3D65">
        <w:rPr>
          <w:b/>
        </w:rPr>
        <w:t>count</w:t>
      </w:r>
      <w:r w:rsidR="00770FD8">
        <w:rPr>
          <w:b/>
        </w:rPr>
        <w:t>,</w:t>
      </w:r>
      <w:r w:rsidR="00E610BF">
        <w:rPr>
          <w:b/>
        </w:rPr>
        <w:t xml:space="preserve"> </w:t>
      </w:r>
      <w:r w:rsidR="000D3D65">
        <w:rPr>
          <w:b/>
        </w:rPr>
        <w:t>join</w:t>
      </w:r>
      <w:r w:rsidR="00E610BF">
        <w:rPr>
          <w:b/>
        </w:rPr>
        <w:t xml:space="preserve">, </w:t>
      </w:r>
      <w:proofErr w:type="spellStart"/>
      <w:r w:rsidR="00F61E5B">
        <w:rPr>
          <w:b/>
        </w:rPr>
        <w:t>group</w:t>
      </w:r>
      <w:r w:rsidR="00650E0C">
        <w:rPr>
          <w:b/>
        </w:rPr>
        <w:t>by</w:t>
      </w:r>
      <w:proofErr w:type="spellEnd"/>
      <w:r>
        <w:rPr>
          <w:b/>
        </w:rPr>
        <w:t>)</w:t>
      </w:r>
    </w:p>
    <w:p w14:paraId="6D305258" w14:textId="51AE5C58" w:rsidR="00F979CB" w:rsidRDefault="00DA01CC" w:rsidP="00E610BF">
      <w:pPr>
        <w:pStyle w:val="ListParagraph"/>
        <w:spacing w:line="360" w:lineRule="auto"/>
        <w:ind w:left="450"/>
        <w:jc w:val="both"/>
      </w:pPr>
      <w:r w:rsidRPr="00DA01CC">
        <w:rPr>
          <w:noProof/>
        </w:rPr>
        <w:drawing>
          <wp:inline distT="0" distB="0" distL="0" distR="0" wp14:anchorId="291969F9" wp14:editId="686DD757">
            <wp:extent cx="2830830" cy="615397"/>
            <wp:effectExtent l="19050" t="1905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731" cy="6325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3DC6B" w14:textId="77777777" w:rsidR="000B5475" w:rsidRDefault="000B5475" w:rsidP="00E610BF">
      <w:pPr>
        <w:pStyle w:val="ListParagraph"/>
        <w:spacing w:line="360" w:lineRule="auto"/>
        <w:ind w:left="450"/>
        <w:jc w:val="both"/>
      </w:pPr>
    </w:p>
    <w:p w14:paraId="71D3E650" w14:textId="3EE735BB" w:rsidR="006F053F" w:rsidRDefault="00F572FD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</w:pPr>
      <w:r w:rsidRPr="00F572FD">
        <w:t>Displa</w:t>
      </w:r>
      <w:r w:rsidR="00541EAE">
        <w:t xml:space="preserve">y </w:t>
      </w:r>
      <w:r w:rsidR="00541EAE">
        <w:rPr>
          <w:b/>
          <w:bCs/>
        </w:rPr>
        <w:t xml:space="preserve">Date </w:t>
      </w:r>
      <w:r w:rsidR="00541EAE">
        <w:t xml:space="preserve">(obtained from </w:t>
      </w:r>
      <w:proofErr w:type="spellStart"/>
      <w:r w:rsidR="00541EAE" w:rsidRPr="00D76CE2">
        <w:rPr>
          <w:b/>
          <w:bCs/>
        </w:rPr>
        <w:t>TransactionDate</w:t>
      </w:r>
      <w:proofErr w:type="spellEnd"/>
      <w:r w:rsidR="00541EAE">
        <w:t xml:space="preserve"> in ‘Mon dd, </w:t>
      </w:r>
      <w:proofErr w:type="spellStart"/>
      <w:r w:rsidR="00541EAE">
        <w:t>yy</w:t>
      </w:r>
      <w:proofErr w:type="spellEnd"/>
      <w:r w:rsidR="00541EAE">
        <w:t>’ format)</w:t>
      </w:r>
      <w:r w:rsidRPr="00F572FD">
        <w:t xml:space="preserve">, </w:t>
      </w:r>
      <w:proofErr w:type="spellStart"/>
      <w:r w:rsidR="00541EAE">
        <w:rPr>
          <w:b/>
          <w:bCs/>
        </w:rPr>
        <w:t>CustomerName</w:t>
      </w:r>
      <w:proofErr w:type="spellEnd"/>
      <w:r w:rsidRPr="00F572FD">
        <w:t xml:space="preserve">, </w:t>
      </w:r>
      <w:r w:rsidR="00541EAE">
        <w:rPr>
          <w:b/>
          <w:bCs/>
        </w:rPr>
        <w:t>Total Price</w:t>
      </w:r>
      <w:r w:rsidRPr="00F572FD">
        <w:t xml:space="preserve"> (obtained from </w:t>
      </w:r>
      <w:r w:rsidRPr="00D76CE2">
        <w:rPr>
          <w:b/>
          <w:bCs/>
        </w:rPr>
        <w:t xml:space="preserve">total </w:t>
      </w:r>
      <w:r w:rsidR="00541EAE" w:rsidRPr="00D76CE2">
        <w:rPr>
          <w:b/>
          <w:bCs/>
        </w:rPr>
        <w:t>price of shirt</w:t>
      </w:r>
      <w:r w:rsidRPr="00F572FD">
        <w:t xml:space="preserve">), </w:t>
      </w:r>
      <w:r w:rsidR="00A86683">
        <w:t xml:space="preserve">and </w:t>
      </w:r>
      <w:r w:rsidR="00A86683">
        <w:rPr>
          <w:b/>
          <w:bCs/>
        </w:rPr>
        <w:t>Number of Shirt</w:t>
      </w:r>
      <w:r w:rsidRPr="00F572FD">
        <w:t xml:space="preserve"> </w:t>
      </w:r>
      <w:r w:rsidR="004225F4">
        <w:rPr>
          <w:b/>
          <w:bCs/>
        </w:rPr>
        <w:t xml:space="preserve">Type(s) </w:t>
      </w:r>
      <w:r w:rsidRPr="00F572FD">
        <w:t xml:space="preserve">(obtained from </w:t>
      </w:r>
      <w:r w:rsidR="001F1A0D" w:rsidRPr="009C31EB">
        <w:rPr>
          <w:b/>
          <w:bCs/>
        </w:rPr>
        <w:t>the total number of shirt</w:t>
      </w:r>
      <w:r w:rsidRPr="00F572FD">
        <w:t>)</w:t>
      </w:r>
      <w:r w:rsidR="00FA3070">
        <w:t xml:space="preserve"> for every transaction occurred in </w:t>
      </w:r>
      <w:r w:rsidR="00FA3070">
        <w:rPr>
          <w:b/>
          <w:bCs/>
        </w:rPr>
        <w:t>February</w:t>
      </w:r>
      <w:r w:rsidR="00FA3070">
        <w:t xml:space="preserve"> and</w:t>
      </w:r>
      <w:r w:rsidR="008F5F34">
        <w:t xml:space="preserve"> combine with</w:t>
      </w:r>
      <w:r w:rsidR="00FA3070">
        <w:t xml:space="preserve"> </w:t>
      </w:r>
      <w:r w:rsidR="00FA3070">
        <w:rPr>
          <w:b/>
          <w:bCs/>
        </w:rPr>
        <w:t xml:space="preserve">Date </w:t>
      </w:r>
      <w:r w:rsidR="00FA3070">
        <w:t xml:space="preserve">(obtained from </w:t>
      </w:r>
      <w:proofErr w:type="spellStart"/>
      <w:r w:rsidR="00FA3070" w:rsidRPr="001A5CB5">
        <w:rPr>
          <w:b/>
          <w:bCs/>
        </w:rPr>
        <w:t>TransactionDate</w:t>
      </w:r>
      <w:proofErr w:type="spellEnd"/>
      <w:r w:rsidR="00FA3070">
        <w:t xml:space="preserve"> in ‘Mon dd, </w:t>
      </w:r>
      <w:proofErr w:type="spellStart"/>
      <w:r w:rsidR="00FA3070">
        <w:t>yy</w:t>
      </w:r>
      <w:proofErr w:type="spellEnd"/>
      <w:r w:rsidR="00FA3070">
        <w:t>’ format)</w:t>
      </w:r>
      <w:r w:rsidR="00FA3070" w:rsidRPr="00F572FD">
        <w:t xml:space="preserve">, </w:t>
      </w:r>
      <w:proofErr w:type="spellStart"/>
      <w:r w:rsidR="00FA3070">
        <w:rPr>
          <w:b/>
          <w:bCs/>
        </w:rPr>
        <w:t>CustomerName</w:t>
      </w:r>
      <w:proofErr w:type="spellEnd"/>
      <w:r w:rsidR="00FA3070" w:rsidRPr="00F572FD">
        <w:t xml:space="preserve">, </w:t>
      </w:r>
      <w:r w:rsidR="00FA3070">
        <w:rPr>
          <w:b/>
          <w:bCs/>
        </w:rPr>
        <w:t>Total Price</w:t>
      </w:r>
      <w:r w:rsidR="00FA3070" w:rsidRPr="00F572FD">
        <w:t xml:space="preserve"> (obtained from </w:t>
      </w:r>
      <w:r w:rsidR="00FA3070" w:rsidRPr="001A5CB5">
        <w:rPr>
          <w:b/>
          <w:bCs/>
        </w:rPr>
        <w:t>total price of shirt</w:t>
      </w:r>
      <w:r w:rsidR="00FA3070" w:rsidRPr="00F572FD">
        <w:t xml:space="preserve">), </w:t>
      </w:r>
      <w:r w:rsidR="00FA3070">
        <w:t xml:space="preserve">and </w:t>
      </w:r>
      <w:r w:rsidR="00FA3070">
        <w:rPr>
          <w:b/>
          <w:bCs/>
        </w:rPr>
        <w:t>Number of Shirt</w:t>
      </w:r>
      <w:r w:rsidR="00FA3070" w:rsidRPr="00F572FD">
        <w:t xml:space="preserve"> </w:t>
      </w:r>
      <w:r w:rsidR="00FA3070">
        <w:rPr>
          <w:b/>
          <w:bCs/>
        </w:rPr>
        <w:t xml:space="preserve">Type(s) </w:t>
      </w:r>
      <w:r w:rsidR="00FA3070" w:rsidRPr="00F572FD">
        <w:t xml:space="preserve">(obtained from </w:t>
      </w:r>
      <w:r w:rsidR="00FA3070" w:rsidRPr="001A5CB5">
        <w:rPr>
          <w:b/>
          <w:bCs/>
        </w:rPr>
        <w:t>the total number of shirt</w:t>
      </w:r>
      <w:r w:rsidR="00FA3070" w:rsidRPr="00F572FD">
        <w:t>)</w:t>
      </w:r>
      <w:r w:rsidR="00FA3070">
        <w:t xml:space="preserve"> for every transaction occurred in </w:t>
      </w:r>
      <w:r w:rsidR="00D13123">
        <w:rPr>
          <w:b/>
          <w:bCs/>
        </w:rPr>
        <w:t>January.</w:t>
      </w:r>
      <w:r w:rsidR="00FA3070">
        <w:t xml:space="preserve"> </w:t>
      </w:r>
      <w:r w:rsidR="00FA3070" w:rsidRPr="00F572FD">
        <w:t xml:space="preserve"> </w:t>
      </w:r>
    </w:p>
    <w:p w14:paraId="013BB987" w14:textId="1862CD85" w:rsidR="00565BC2" w:rsidRPr="00565BC2" w:rsidRDefault="007E13E5" w:rsidP="00565BC2">
      <w:pPr>
        <w:pStyle w:val="ListParagraph"/>
        <w:spacing w:line="360" w:lineRule="auto"/>
        <w:ind w:left="450"/>
        <w:jc w:val="both"/>
        <w:rPr>
          <w:b/>
        </w:rPr>
      </w:pPr>
      <w:r>
        <w:rPr>
          <w:b/>
        </w:rPr>
        <w:t>(</w:t>
      </w:r>
      <w:proofErr w:type="spellStart"/>
      <w:r w:rsidR="007C0A5F">
        <w:rPr>
          <w:b/>
        </w:rPr>
        <w:t>convert</w:t>
      </w:r>
      <w:r w:rsidR="00A33BCC">
        <w:rPr>
          <w:b/>
        </w:rPr>
        <w:t>,</w:t>
      </w:r>
      <w:r w:rsidR="00346F14">
        <w:rPr>
          <w:b/>
        </w:rPr>
        <w:t>union</w:t>
      </w:r>
      <w:proofErr w:type="spellEnd"/>
      <w:r w:rsidR="00346F14">
        <w:rPr>
          <w:b/>
        </w:rPr>
        <w:t xml:space="preserve">, </w:t>
      </w:r>
      <w:r w:rsidR="001A5CB5">
        <w:rPr>
          <w:b/>
        </w:rPr>
        <w:t>sum</w:t>
      </w:r>
      <w:r w:rsidR="00346F14">
        <w:rPr>
          <w:b/>
        </w:rPr>
        <w:t xml:space="preserve">, </w:t>
      </w:r>
      <w:r w:rsidR="001A5CB5">
        <w:rPr>
          <w:b/>
        </w:rPr>
        <w:t>count, join, group by, month</w:t>
      </w:r>
      <w:r w:rsidR="00660939">
        <w:rPr>
          <w:b/>
        </w:rPr>
        <w:t>)</w:t>
      </w:r>
    </w:p>
    <w:p w14:paraId="10EC9837" w14:textId="3E740B90" w:rsidR="006F053F" w:rsidRDefault="003B04E0" w:rsidP="0072797A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 wp14:anchorId="404FBB47" wp14:editId="71D1B801">
            <wp:extent cx="3084696" cy="742950"/>
            <wp:effectExtent l="19050" t="1905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" t="3687" r="2748" b="4052"/>
                    <a:stretch/>
                  </pic:blipFill>
                  <pic:spPr bwMode="auto">
                    <a:xfrm>
                      <a:off x="0" y="0"/>
                      <a:ext cx="3099864" cy="746603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B3B8D" w14:textId="77777777" w:rsidR="000B5475" w:rsidRDefault="000B5475" w:rsidP="0072797A">
      <w:pPr>
        <w:pStyle w:val="ListParagraph"/>
        <w:spacing w:line="360" w:lineRule="auto"/>
        <w:ind w:left="450"/>
        <w:jc w:val="both"/>
      </w:pPr>
    </w:p>
    <w:p w14:paraId="5F982C60" w14:textId="46F2CBDE" w:rsidR="00AD0DFE" w:rsidRDefault="00DE151F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</w:pPr>
      <w:r w:rsidRPr="00DE151F">
        <w:t xml:space="preserve">Display </w:t>
      </w:r>
      <w:proofErr w:type="spellStart"/>
      <w:r w:rsidR="000C39AE">
        <w:rPr>
          <w:b/>
          <w:bCs/>
        </w:rPr>
        <w:t>StaffName</w:t>
      </w:r>
      <w:proofErr w:type="spellEnd"/>
      <w:r w:rsidRPr="00DE151F">
        <w:t xml:space="preserve">, </w:t>
      </w:r>
      <w:r w:rsidR="00D2401F">
        <w:rPr>
          <w:b/>
          <w:bCs/>
        </w:rPr>
        <w:t xml:space="preserve">Salary </w:t>
      </w:r>
      <w:r w:rsidR="00D2401F">
        <w:t xml:space="preserve">(obtained by adding </w:t>
      </w:r>
      <w:r w:rsidR="00721DCB" w:rsidRPr="004A5679">
        <w:t>'</w:t>
      </w:r>
      <w:r w:rsidR="00D2401F" w:rsidRPr="00721DCB">
        <w:t xml:space="preserve">Rp. </w:t>
      </w:r>
      <w:r w:rsidR="00721DCB" w:rsidRPr="004A5679">
        <w:t>'</w:t>
      </w:r>
      <w:r w:rsidR="00D2401F">
        <w:rPr>
          <w:b/>
          <w:bCs/>
        </w:rPr>
        <w:t xml:space="preserve"> </w:t>
      </w:r>
      <w:r w:rsidR="00D2401F">
        <w:t xml:space="preserve">in front of </w:t>
      </w:r>
      <w:proofErr w:type="spellStart"/>
      <w:r w:rsidR="00D2401F" w:rsidRPr="00685E21">
        <w:rPr>
          <w:b/>
          <w:bCs/>
        </w:rPr>
        <w:t>StaffSalary</w:t>
      </w:r>
      <w:proofErr w:type="spellEnd"/>
      <w:r w:rsidR="00D2401F">
        <w:t>)</w:t>
      </w:r>
      <w:r w:rsidR="00D2401F">
        <w:rPr>
          <w:b/>
          <w:bCs/>
        </w:rPr>
        <w:t xml:space="preserve"> </w:t>
      </w:r>
      <w:r w:rsidR="00D2401F">
        <w:t xml:space="preserve">for every transaction which quantity is </w:t>
      </w:r>
      <w:r w:rsidR="00D2401F">
        <w:rPr>
          <w:b/>
          <w:bCs/>
        </w:rPr>
        <w:t xml:space="preserve">greater than 2 </w:t>
      </w:r>
      <w:r w:rsidR="00D2401F">
        <w:t xml:space="preserve">and handled by </w:t>
      </w:r>
      <w:r w:rsidR="00D2401F">
        <w:rPr>
          <w:b/>
          <w:bCs/>
        </w:rPr>
        <w:t>Male</w:t>
      </w:r>
      <w:r w:rsidR="00584244">
        <w:rPr>
          <w:b/>
          <w:bCs/>
        </w:rPr>
        <w:t>.</w:t>
      </w:r>
    </w:p>
    <w:p w14:paraId="481A50AD" w14:textId="52A4E16E" w:rsidR="007C1DF0" w:rsidRDefault="00B74671" w:rsidP="007C1DF0">
      <w:pPr>
        <w:spacing w:line="360" w:lineRule="auto"/>
        <w:ind w:left="450"/>
        <w:jc w:val="both"/>
        <w:rPr>
          <w:b/>
        </w:rPr>
      </w:pPr>
      <w:r>
        <w:rPr>
          <w:b/>
        </w:rPr>
        <w:t>(</w:t>
      </w:r>
      <w:r w:rsidR="00C4159C">
        <w:rPr>
          <w:b/>
        </w:rPr>
        <w:t>cast</w:t>
      </w:r>
      <w:r>
        <w:rPr>
          <w:b/>
        </w:rPr>
        <w:t xml:space="preserve">, </w:t>
      </w:r>
      <w:r w:rsidR="00C4159C">
        <w:rPr>
          <w:b/>
        </w:rPr>
        <w:t>in</w:t>
      </w:r>
      <w:r>
        <w:rPr>
          <w:b/>
        </w:rPr>
        <w:t>,</w:t>
      </w:r>
      <w:r w:rsidR="00B25801">
        <w:rPr>
          <w:b/>
        </w:rPr>
        <w:t xml:space="preserve"> join,</w:t>
      </w:r>
      <w:r>
        <w:rPr>
          <w:b/>
        </w:rPr>
        <w:t xml:space="preserve"> </w:t>
      </w:r>
      <w:r w:rsidR="00C4159C">
        <w:rPr>
          <w:b/>
        </w:rPr>
        <w:t>like</w:t>
      </w:r>
      <w:r>
        <w:rPr>
          <w:b/>
        </w:rPr>
        <w:t>)</w:t>
      </w:r>
    </w:p>
    <w:p w14:paraId="3EED9C79" w14:textId="56BF97A9" w:rsidR="00B74671" w:rsidRDefault="007C1DF0" w:rsidP="0072797A">
      <w:pPr>
        <w:spacing w:line="360" w:lineRule="auto"/>
        <w:ind w:left="45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6C070F80" wp14:editId="1AFD63A5">
            <wp:extent cx="1708150" cy="511810"/>
            <wp:effectExtent l="19050" t="19050" r="635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6" t="7610" r="5704" b="15804"/>
                    <a:stretch/>
                  </pic:blipFill>
                  <pic:spPr bwMode="auto">
                    <a:xfrm>
                      <a:off x="0" y="0"/>
                      <a:ext cx="1712329" cy="513062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A19EC" w14:textId="77777777" w:rsidR="00F92728" w:rsidRPr="00B74671" w:rsidRDefault="00F92728" w:rsidP="0072797A">
      <w:pPr>
        <w:spacing w:line="360" w:lineRule="auto"/>
        <w:ind w:left="450"/>
        <w:jc w:val="both"/>
        <w:rPr>
          <w:b/>
        </w:rPr>
      </w:pPr>
    </w:p>
    <w:p w14:paraId="3C98AACB" w14:textId="451493D0" w:rsidR="00B74671" w:rsidRPr="008C0F1F" w:rsidRDefault="004A5679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  <w:rPr>
          <w:b/>
          <w:bCs/>
        </w:rPr>
      </w:pPr>
      <w:r w:rsidRPr="004A5679">
        <w:t xml:space="preserve">Display </w:t>
      </w:r>
      <w:proofErr w:type="spellStart"/>
      <w:r w:rsidR="00A66C12">
        <w:rPr>
          <w:b/>
          <w:bCs/>
        </w:rPr>
        <w:t>ShirtID</w:t>
      </w:r>
      <w:proofErr w:type="spellEnd"/>
      <w:r w:rsidRPr="004A5679">
        <w:t xml:space="preserve">, </w:t>
      </w:r>
      <w:proofErr w:type="spellStart"/>
      <w:r w:rsidR="00A66C12">
        <w:rPr>
          <w:b/>
          <w:bCs/>
        </w:rPr>
        <w:t>ShirtName</w:t>
      </w:r>
      <w:proofErr w:type="spellEnd"/>
      <w:r w:rsidRPr="004A5679">
        <w:t>,</w:t>
      </w:r>
      <w:r w:rsidR="008C0F1F">
        <w:t xml:space="preserve"> and</w:t>
      </w:r>
      <w:r w:rsidRPr="004A5679">
        <w:t xml:space="preserve"> </w:t>
      </w:r>
      <w:r w:rsidR="00A66C12">
        <w:rPr>
          <w:b/>
          <w:bCs/>
        </w:rPr>
        <w:t>Price</w:t>
      </w:r>
      <w:r w:rsidRPr="004A5679">
        <w:t xml:space="preserve"> (obtained by adding </w:t>
      </w:r>
      <w:r w:rsidR="00AA64F4" w:rsidRPr="004A5679">
        <w:t>'</w:t>
      </w:r>
      <w:r w:rsidR="00A66C12">
        <w:t>Rp</w:t>
      </w:r>
      <w:r w:rsidRPr="004A5679">
        <w:t xml:space="preserve">. ' </w:t>
      </w:r>
      <w:r w:rsidR="00721DCB">
        <w:t xml:space="preserve">in front of </w:t>
      </w:r>
      <w:r w:rsidR="00721DCB" w:rsidRPr="00685E21">
        <w:rPr>
          <w:b/>
          <w:bCs/>
        </w:rPr>
        <w:t>Price</w:t>
      </w:r>
      <w:r w:rsidRPr="004A5679">
        <w:t>)</w:t>
      </w:r>
      <w:r w:rsidR="008C0F1F">
        <w:t xml:space="preserve"> where the price is </w:t>
      </w:r>
      <w:r w:rsidR="008C0F1F" w:rsidRPr="008C0F1F">
        <w:rPr>
          <w:b/>
          <w:bCs/>
        </w:rPr>
        <w:t xml:space="preserve">greater than the average price </w:t>
      </w:r>
      <w:r w:rsidR="008C0F1F">
        <w:t xml:space="preserve">for every shir </w:t>
      </w:r>
      <w:r w:rsidR="00595A5B">
        <w:t>bought</w:t>
      </w:r>
      <w:r w:rsidR="008C0F1F">
        <w:t xml:space="preserve"> in </w:t>
      </w:r>
      <w:r w:rsidR="008C0F1F">
        <w:rPr>
          <w:b/>
          <w:bCs/>
        </w:rPr>
        <w:t xml:space="preserve">January </w:t>
      </w:r>
      <w:r w:rsidR="008C0F1F">
        <w:t xml:space="preserve">and the </w:t>
      </w:r>
      <w:r w:rsidR="008C0F1F" w:rsidRPr="008C0F1F">
        <w:rPr>
          <w:b/>
          <w:bCs/>
        </w:rPr>
        <w:t>name of the shirt contains 3 words.</w:t>
      </w:r>
    </w:p>
    <w:p w14:paraId="5A81F2C5" w14:textId="35738D34" w:rsidR="00565BC2" w:rsidRDefault="00CF20B0" w:rsidP="000B5475">
      <w:pPr>
        <w:pStyle w:val="ListParagraph"/>
        <w:spacing w:line="360" w:lineRule="auto"/>
        <w:ind w:left="450"/>
        <w:jc w:val="both"/>
        <w:rPr>
          <w:b/>
        </w:rPr>
      </w:pPr>
      <w:r>
        <w:rPr>
          <w:b/>
        </w:rPr>
        <w:t>(</w:t>
      </w:r>
      <w:r w:rsidR="00182B0D">
        <w:rPr>
          <w:b/>
        </w:rPr>
        <w:t>cast</w:t>
      </w:r>
      <w:r w:rsidR="00660939">
        <w:rPr>
          <w:b/>
        </w:rPr>
        <w:t xml:space="preserve">, </w:t>
      </w:r>
      <w:r w:rsidR="00182B0D">
        <w:rPr>
          <w:b/>
        </w:rPr>
        <w:t>alias subquery</w:t>
      </w:r>
      <w:r w:rsidR="00660939">
        <w:rPr>
          <w:b/>
        </w:rPr>
        <w:t xml:space="preserve">, </w:t>
      </w:r>
      <w:r w:rsidR="00182B0D">
        <w:rPr>
          <w:b/>
        </w:rPr>
        <w:t>avg</w:t>
      </w:r>
      <w:r>
        <w:rPr>
          <w:b/>
        </w:rPr>
        <w:t xml:space="preserve">, </w:t>
      </w:r>
      <w:proofErr w:type="spellStart"/>
      <w:r w:rsidR="00182B0D">
        <w:rPr>
          <w:b/>
        </w:rPr>
        <w:t>datepart</w:t>
      </w:r>
      <w:proofErr w:type="spellEnd"/>
      <w:r w:rsidR="00182B0D">
        <w:rPr>
          <w:b/>
        </w:rPr>
        <w:t>, like</w:t>
      </w:r>
      <w:r>
        <w:rPr>
          <w:b/>
        </w:rPr>
        <w:t>)</w:t>
      </w:r>
    </w:p>
    <w:p w14:paraId="02B3937F" w14:textId="53CF2913" w:rsidR="008E072A" w:rsidRPr="000B5475" w:rsidRDefault="008E072A" w:rsidP="000B5475">
      <w:pPr>
        <w:pStyle w:val="ListParagraph"/>
        <w:spacing w:line="360" w:lineRule="auto"/>
        <w:ind w:left="45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B0B80D9" wp14:editId="74516A32">
            <wp:extent cx="2510473" cy="674978"/>
            <wp:effectExtent l="19050" t="1905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" t="5943" r="2611" b="9858"/>
                    <a:stretch/>
                  </pic:blipFill>
                  <pic:spPr bwMode="auto">
                    <a:xfrm>
                      <a:off x="0" y="0"/>
                      <a:ext cx="2515571" cy="67634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2117F" w14:textId="77777777" w:rsidR="000B5475" w:rsidRPr="00940DC1" w:rsidRDefault="000B5475" w:rsidP="00940DC1">
      <w:pPr>
        <w:spacing w:line="360" w:lineRule="auto"/>
        <w:jc w:val="both"/>
        <w:rPr>
          <w:b/>
        </w:rPr>
      </w:pPr>
    </w:p>
    <w:p w14:paraId="0D1A0702" w14:textId="1E3CD108" w:rsidR="00AD0DFE" w:rsidRDefault="002B0D19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</w:pPr>
      <w:r w:rsidRPr="002B0D19">
        <w:t xml:space="preserve">Create a </w:t>
      </w:r>
      <w:r w:rsidRPr="00685E21">
        <w:rPr>
          <w:b/>
          <w:bCs/>
        </w:rPr>
        <w:t>view</w:t>
      </w:r>
      <w:r w:rsidRPr="002B0D19">
        <w:t xml:space="preserve"> named </w:t>
      </w:r>
      <w:r>
        <w:t>‘</w:t>
      </w:r>
      <w:proofErr w:type="spellStart"/>
      <w:r w:rsidR="00685E21">
        <w:rPr>
          <w:b/>
          <w:bCs/>
        </w:rPr>
        <w:t>CustomerView</w:t>
      </w:r>
      <w:proofErr w:type="spellEnd"/>
      <w:r w:rsidRPr="002B0D19">
        <w:t>’</w:t>
      </w:r>
      <w:r w:rsidR="00906279">
        <w:t xml:space="preserve"> </w:t>
      </w:r>
      <w:r w:rsidRPr="002B0D19">
        <w:t xml:space="preserve">to display </w:t>
      </w:r>
      <w:proofErr w:type="spellStart"/>
      <w:r w:rsidR="000C4837">
        <w:rPr>
          <w:b/>
          <w:bCs/>
        </w:rPr>
        <w:t>CustomerName</w:t>
      </w:r>
      <w:proofErr w:type="spellEnd"/>
      <w:r w:rsidRPr="002B0D19">
        <w:t xml:space="preserve">, </w:t>
      </w:r>
      <w:proofErr w:type="spellStart"/>
      <w:r w:rsidR="005561CC">
        <w:rPr>
          <w:b/>
          <w:bCs/>
        </w:rPr>
        <w:t>CustomerAddress</w:t>
      </w:r>
      <w:proofErr w:type="spellEnd"/>
      <w:r w:rsidR="00702CE5">
        <w:t xml:space="preserve"> and</w:t>
      </w:r>
      <w:r w:rsidRPr="002B0D19">
        <w:t xml:space="preserve"> </w:t>
      </w:r>
      <w:r w:rsidR="005561CC">
        <w:rPr>
          <w:b/>
          <w:bCs/>
        </w:rPr>
        <w:t>DOB</w:t>
      </w:r>
      <w:r w:rsidR="00F03602">
        <w:t xml:space="preserve"> (obtained from </w:t>
      </w:r>
      <w:proofErr w:type="spellStart"/>
      <w:r w:rsidR="00791DF0">
        <w:rPr>
          <w:b/>
          <w:bCs/>
        </w:rPr>
        <w:t>CustomerDOB</w:t>
      </w:r>
      <w:proofErr w:type="spellEnd"/>
      <w:r w:rsidR="00F03602">
        <w:rPr>
          <w:b/>
          <w:bCs/>
        </w:rPr>
        <w:t xml:space="preserve"> </w:t>
      </w:r>
      <w:r w:rsidR="00F03602">
        <w:t xml:space="preserve">in ‘dd </w:t>
      </w:r>
      <w:proofErr w:type="spellStart"/>
      <w:r w:rsidR="00F03602">
        <w:t>mon</w:t>
      </w:r>
      <w:proofErr w:type="spellEnd"/>
      <w:r w:rsidR="00F03602">
        <w:t xml:space="preserve"> </w:t>
      </w:r>
      <w:proofErr w:type="spellStart"/>
      <w:r w:rsidR="00F03602">
        <w:t>yyyy</w:t>
      </w:r>
      <w:proofErr w:type="spellEnd"/>
      <w:r w:rsidR="00F03602">
        <w:t>’ format</w:t>
      </w:r>
      <w:r w:rsidR="00702CE5">
        <w:t>)</w:t>
      </w:r>
      <w:r w:rsidRPr="002B0D19">
        <w:t xml:space="preserve"> for every </w:t>
      </w:r>
      <w:r w:rsidR="00E03B00">
        <w:t xml:space="preserve">customer who born on </w:t>
      </w:r>
      <w:r w:rsidR="00E03B00" w:rsidRPr="00E03B00">
        <w:rPr>
          <w:b/>
          <w:bCs/>
        </w:rPr>
        <w:t>Wednesday.</w:t>
      </w:r>
    </w:p>
    <w:p w14:paraId="3A8B911F" w14:textId="2370DDB3" w:rsidR="00AD0DFE" w:rsidRDefault="00AD0DFE" w:rsidP="0072797A">
      <w:pPr>
        <w:pStyle w:val="ListParagraph"/>
        <w:spacing w:line="360" w:lineRule="auto"/>
        <w:ind w:left="450"/>
        <w:jc w:val="both"/>
      </w:pPr>
      <w:r>
        <w:t>(</w:t>
      </w:r>
      <w:r>
        <w:rPr>
          <w:b/>
        </w:rPr>
        <w:t xml:space="preserve">create view, </w:t>
      </w:r>
      <w:proofErr w:type="spellStart"/>
      <w:r w:rsidR="00B9082A">
        <w:rPr>
          <w:b/>
        </w:rPr>
        <w:t>datename</w:t>
      </w:r>
      <w:proofErr w:type="spellEnd"/>
      <w:r>
        <w:rPr>
          <w:b/>
        </w:rPr>
        <w:t>,</w:t>
      </w:r>
      <w:r w:rsidR="00B9082A">
        <w:rPr>
          <w:b/>
        </w:rPr>
        <w:t xml:space="preserve"> convert</w:t>
      </w:r>
      <w:r>
        <w:t>)</w:t>
      </w:r>
    </w:p>
    <w:p w14:paraId="2D990399" w14:textId="1474C1DF" w:rsidR="001F7ABF" w:rsidRDefault="001F7ABF" w:rsidP="0072797A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 wp14:anchorId="45B4BA24" wp14:editId="53C64960">
            <wp:extent cx="3038562" cy="338455"/>
            <wp:effectExtent l="19050" t="19050" r="952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" t="6674" r="2719" b="14290"/>
                    <a:stretch/>
                  </pic:blipFill>
                  <pic:spPr bwMode="auto">
                    <a:xfrm>
                      <a:off x="0" y="0"/>
                      <a:ext cx="3045789" cy="33926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42772" w14:textId="6CB6C827" w:rsidR="000B5475" w:rsidRDefault="000B5475" w:rsidP="000B5475">
      <w:pPr>
        <w:spacing w:line="360" w:lineRule="auto"/>
        <w:jc w:val="both"/>
      </w:pPr>
    </w:p>
    <w:p w14:paraId="3AB0EA11" w14:textId="1553FAE4" w:rsidR="00D74419" w:rsidRPr="00D74419" w:rsidRDefault="00307065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  <w:rPr>
          <w:b/>
        </w:rPr>
      </w:pPr>
      <w:r w:rsidRPr="00307065">
        <w:t xml:space="preserve">Create a </w:t>
      </w:r>
      <w:r w:rsidRPr="00035788">
        <w:rPr>
          <w:b/>
          <w:bCs/>
        </w:rPr>
        <w:t>view</w:t>
      </w:r>
      <w:r w:rsidRPr="00307065">
        <w:t xml:space="preserve"> named</w:t>
      </w:r>
      <w:r w:rsidR="00035788">
        <w:t xml:space="preserve"> </w:t>
      </w:r>
      <w:r w:rsidR="00035788">
        <w:rPr>
          <w:b/>
          <w:bCs/>
        </w:rPr>
        <w:t>‘</w:t>
      </w:r>
      <w:proofErr w:type="spellStart"/>
      <w:r w:rsidR="00035788">
        <w:rPr>
          <w:b/>
          <w:bCs/>
        </w:rPr>
        <w:t>ShirtView</w:t>
      </w:r>
      <w:proofErr w:type="spellEnd"/>
      <w:r w:rsidR="00035788">
        <w:rPr>
          <w:b/>
          <w:bCs/>
        </w:rPr>
        <w:t xml:space="preserve">’ </w:t>
      </w:r>
      <w:r w:rsidR="00035788">
        <w:t xml:space="preserve">to display </w:t>
      </w:r>
      <w:r w:rsidR="00035788">
        <w:rPr>
          <w:b/>
          <w:bCs/>
        </w:rPr>
        <w:t xml:space="preserve">Name </w:t>
      </w:r>
      <w:r w:rsidR="00035788">
        <w:t xml:space="preserve">(obtained from </w:t>
      </w:r>
      <w:proofErr w:type="spellStart"/>
      <w:r w:rsidR="00035788">
        <w:rPr>
          <w:b/>
          <w:bCs/>
        </w:rPr>
        <w:t>ShirtName</w:t>
      </w:r>
      <w:proofErr w:type="spellEnd"/>
      <w:r w:rsidR="00035788">
        <w:rPr>
          <w:b/>
          <w:bCs/>
        </w:rPr>
        <w:t xml:space="preserve">), Total Price </w:t>
      </w:r>
      <w:r w:rsidR="00035788">
        <w:t xml:space="preserve">(obtained from the </w:t>
      </w:r>
      <w:r w:rsidR="00035788" w:rsidRPr="00035788">
        <w:rPr>
          <w:b/>
          <w:bCs/>
        </w:rPr>
        <w:t>total</w:t>
      </w:r>
      <w:r w:rsidR="00035788">
        <w:t xml:space="preserve"> </w:t>
      </w:r>
      <w:r w:rsidR="00035788">
        <w:rPr>
          <w:b/>
          <w:bCs/>
        </w:rPr>
        <w:t xml:space="preserve">price) </w:t>
      </w:r>
      <w:r w:rsidR="00035788">
        <w:t xml:space="preserve">and </w:t>
      </w:r>
      <w:r w:rsidR="00035788">
        <w:rPr>
          <w:b/>
          <w:bCs/>
        </w:rPr>
        <w:t xml:space="preserve">Type </w:t>
      </w:r>
      <w:r w:rsidRPr="00307065">
        <w:t>(obtained from</w:t>
      </w:r>
      <w:r w:rsidR="006B2C27">
        <w:t xml:space="preserve"> </w:t>
      </w:r>
      <w:proofErr w:type="spellStart"/>
      <w:r w:rsidR="006B2C27" w:rsidRPr="006B2C27">
        <w:rPr>
          <w:b/>
          <w:bCs/>
        </w:rPr>
        <w:t>ShirtTypeName</w:t>
      </w:r>
      <w:proofErr w:type="spellEnd"/>
      <w:r w:rsidRPr="00307065">
        <w:t xml:space="preserve">) for </w:t>
      </w:r>
      <w:r w:rsidR="001774E4">
        <w:t xml:space="preserve">every shirt bought in </w:t>
      </w:r>
      <w:r w:rsidR="001774E4" w:rsidRPr="001774E4">
        <w:rPr>
          <w:b/>
          <w:bCs/>
        </w:rPr>
        <w:t>2021</w:t>
      </w:r>
      <w:r w:rsidR="001774E4">
        <w:rPr>
          <w:b/>
          <w:bCs/>
        </w:rPr>
        <w:t xml:space="preserve">, </w:t>
      </w:r>
      <w:r w:rsidR="001774E4">
        <w:t xml:space="preserve">where the shirt name </w:t>
      </w:r>
      <w:r w:rsidR="001774E4">
        <w:rPr>
          <w:b/>
          <w:bCs/>
        </w:rPr>
        <w:t xml:space="preserve">contain three words </w:t>
      </w:r>
      <w:r w:rsidR="001774E4">
        <w:t xml:space="preserve">and the </w:t>
      </w:r>
      <w:r w:rsidR="001774E4">
        <w:rPr>
          <w:b/>
          <w:bCs/>
        </w:rPr>
        <w:t>total price is greater than 1200000.</w:t>
      </w:r>
    </w:p>
    <w:p w14:paraId="5C8C4567" w14:textId="14B17013" w:rsidR="00565BC2" w:rsidRPr="00565BC2" w:rsidRDefault="00B74671" w:rsidP="00565BC2">
      <w:pPr>
        <w:pStyle w:val="ListParagraph"/>
        <w:spacing w:line="360" w:lineRule="auto"/>
        <w:ind w:left="450"/>
        <w:jc w:val="both"/>
        <w:rPr>
          <w:b/>
        </w:rPr>
      </w:pPr>
      <w:r w:rsidRPr="00D74419">
        <w:rPr>
          <w:b/>
        </w:rPr>
        <w:t>(</w:t>
      </w:r>
      <w:r w:rsidR="00650E0C" w:rsidRPr="00D74419">
        <w:rPr>
          <w:b/>
        </w:rPr>
        <w:t xml:space="preserve">create view, </w:t>
      </w:r>
      <w:r w:rsidR="00307065">
        <w:rPr>
          <w:b/>
        </w:rPr>
        <w:t>sum</w:t>
      </w:r>
      <w:r w:rsidRPr="00D74419">
        <w:rPr>
          <w:b/>
        </w:rPr>
        <w:t xml:space="preserve">, </w:t>
      </w:r>
      <w:r w:rsidR="003F22F9">
        <w:rPr>
          <w:b/>
        </w:rPr>
        <w:t xml:space="preserve">join, </w:t>
      </w:r>
      <w:proofErr w:type="spellStart"/>
      <w:r w:rsidR="001774E4">
        <w:rPr>
          <w:b/>
        </w:rPr>
        <w:t>datepart</w:t>
      </w:r>
      <w:proofErr w:type="spellEnd"/>
      <w:r w:rsidR="00F61E5B" w:rsidRPr="00D74419">
        <w:rPr>
          <w:b/>
        </w:rPr>
        <w:t>,</w:t>
      </w:r>
      <w:r w:rsidR="001774E4">
        <w:rPr>
          <w:b/>
        </w:rPr>
        <w:t xml:space="preserve"> like</w:t>
      </w:r>
      <w:r w:rsidR="00A07B0A">
        <w:rPr>
          <w:b/>
        </w:rPr>
        <w:t>, group by, having</w:t>
      </w:r>
      <w:r w:rsidRPr="00D74419">
        <w:rPr>
          <w:b/>
        </w:rPr>
        <w:t>)</w:t>
      </w:r>
    </w:p>
    <w:p w14:paraId="33ACA9C1" w14:textId="79CC9688" w:rsidR="00194AEC" w:rsidRDefault="006C0863" w:rsidP="002E250E">
      <w:pPr>
        <w:pStyle w:val="ListParagraph"/>
        <w:spacing w:line="360" w:lineRule="auto"/>
        <w:ind w:left="45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56D71A8B" wp14:editId="248060F8">
            <wp:extent cx="2505075" cy="342900"/>
            <wp:effectExtent l="19050" t="1905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" t="9302" b="6976"/>
                    <a:stretch/>
                  </pic:blipFill>
                  <pic:spPr bwMode="auto"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7DC16" w14:textId="77777777" w:rsidR="00E2366A" w:rsidRPr="0072797A" w:rsidRDefault="00E2366A" w:rsidP="002E250E">
      <w:pPr>
        <w:pStyle w:val="ListParagraph"/>
        <w:spacing w:line="360" w:lineRule="auto"/>
        <w:ind w:left="450"/>
        <w:jc w:val="both"/>
        <w:rPr>
          <w:b/>
        </w:rPr>
      </w:pPr>
    </w:p>
    <w:p w14:paraId="01553434" w14:textId="77777777" w:rsidR="0010590A" w:rsidRDefault="0010590A">
      <w:r>
        <w:br w:type="page"/>
      </w:r>
    </w:p>
    <w:p w14:paraId="029790B8" w14:textId="28EC03A9" w:rsidR="00655C4A" w:rsidRDefault="00655C4A" w:rsidP="00140A89">
      <w:pPr>
        <w:pStyle w:val="ListParagraph"/>
        <w:numPr>
          <w:ilvl w:val="0"/>
          <w:numId w:val="12"/>
        </w:numPr>
        <w:spacing w:line="360" w:lineRule="auto"/>
        <w:ind w:left="450"/>
        <w:jc w:val="both"/>
      </w:pPr>
      <w:r w:rsidRPr="00527905">
        <w:lastRenderedPageBreak/>
        <w:t xml:space="preserve">Add a </w:t>
      </w:r>
      <w:r w:rsidRPr="00464F94">
        <w:rPr>
          <w:b/>
          <w:bCs/>
        </w:rPr>
        <w:t>column</w:t>
      </w:r>
      <w:r w:rsidRPr="00527905">
        <w:t xml:space="preserve"> named </w:t>
      </w:r>
      <w:proofErr w:type="spellStart"/>
      <w:r w:rsidRPr="00464F94">
        <w:rPr>
          <w:b/>
          <w:bCs/>
        </w:rPr>
        <w:t>StaffEmail</w:t>
      </w:r>
      <w:proofErr w:type="spellEnd"/>
      <w:r w:rsidRPr="00527905">
        <w:t xml:space="preserve"> on </w:t>
      </w:r>
      <w:r w:rsidRPr="00464F94">
        <w:rPr>
          <w:b/>
          <w:bCs/>
        </w:rPr>
        <w:t>Staff</w:t>
      </w:r>
      <w:r w:rsidRPr="00527905">
        <w:t xml:space="preserve"> table with </w:t>
      </w:r>
      <w:r w:rsidRPr="00464F94">
        <w:rPr>
          <w:b/>
          <w:bCs/>
        </w:rPr>
        <w:t>varchar (</w:t>
      </w:r>
      <w:r>
        <w:rPr>
          <w:b/>
          <w:bCs/>
        </w:rPr>
        <w:t>50</w:t>
      </w:r>
      <w:r w:rsidRPr="00464F94">
        <w:rPr>
          <w:b/>
          <w:bCs/>
        </w:rPr>
        <w:t>)</w:t>
      </w:r>
      <w:r w:rsidRPr="00527905">
        <w:t xml:space="preserve"> data</w:t>
      </w:r>
      <w:r>
        <w:t xml:space="preserve"> </w:t>
      </w:r>
      <w:r w:rsidRPr="00527905">
        <w:t xml:space="preserve">type and add a </w:t>
      </w:r>
      <w:r w:rsidRPr="00464F94">
        <w:rPr>
          <w:b/>
          <w:bCs/>
        </w:rPr>
        <w:t>constraint</w:t>
      </w:r>
      <w:r w:rsidRPr="00527905">
        <w:t xml:space="preserve"> named </w:t>
      </w:r>
      <w:r>
        <w:t>‘</w:t>
      </w:r>
      <w:proofErr w:type="spellStart"/>
      <w:r w:rsidRPr="00464F94">
        <w:rPr>
          <w:b/>
          <w:bCs/>
        </w:rPr>
        <w:t>CheckEmail</w:t>
      </w:r>
      <w:proofErr w:type="spellEnd"/>
      <w:r w:rsidRPr="00464F94">
        <w:rPr>
          <w:b/>
          <w:bCs/>
        </w:rPr>
        <w:t>’</w:t>
      </w:r>
      <w:r w:rsidRPr="00527905">
        <w:t xml:space="preserve"> to check </w:t>
      </w:r>
      <w:r>
        <w:t>the</w:t>
      </w:r>
      <w:r w:rsidRPr="00527905">
        <w:t xml:space="preserve"> </w:t>
      </w:r>
      <w:proofErr w:type="spellStart"/>
      <w:r w:rsidRPr="00464F94">
        <w:rPr>
          <w:b/>
          <w:bCs/>
        </w:rPr>
        <w:t>StaffEmail</w:t>
      </w:r>
      <w:proofErr w:type="spellEnd"/>
      <w:r>
        <w:t xml:space="preserve"> must </w:t>
      </w:r>
      <w:r w:rsidRPr="00655C4A">
        <w:rPr>
          <w:b/>
          <w:bCs/>
        </w:rPr>
        <w:t>ends</w:t>
      </w:r>
      <w:r>
        <w:t xml:space="preserve"> </w:t>
      </w:r>
      <w:r w:rsidRPr="00655C4A">
        <w:rPr>
          <w:b/>
          <w:bCs/>
        </w:rPr>
        <w:t>with</w:t>
      </w:r>
      <w:r w:rsidRPr="00527905">
        <w:t xml:space="preserve"> </w:t>
      </w:r>
      <w:r>
        <w:t>‘@binus.ac.id’.</w:t>
      </w:r>
    </w:p>
    <w:p w14:paraId="4F30E177" w14:textId="183EEA97" w:rsidR="005B610D" w:rsidRDefault="00AD0DFE" w:rsidP="00140A89">
      <w:pPr>
        <w:pStyle w:val="ListParagraph"/>
        <w:spacing w:line="360" w:lineRule="auto"/>
        <w:ind w:left="450"/>
        <w:jc w:val="both"/>
      </w:pPr>
      <w:r>
        <w:t>(</w:t>
      </w:r>
      <w:r w:rsidR="007218E0">
        <w:rPr>
          <w:b/>
        </w:rPr>
        <w:t>alter table, add constraint</w:t>
      </w:r>
      <w:r w:rsidR="00E50668">
        <w:rPr>
          <w:b/>
        </w:rPr>
        <w:t>, like</w:t>
      </w:r>
      <w:r>
        <w:t>)</w:t>
      </w:r>
    </w:p>
    <w:p w14:paraId="2944ADD5" w14:textId="415D0D41" w:rsidR="005B610D" w:rsidRDefault="003829AB" w:rsidP="00F854DB">
      <w:pPr>
        <w:pStyle w:val="ListParagraph"/>
        <w:spacing w:line="360" w:lineRule="auto"/>
        <w:ind w:left="450"/>
        <w:jc w:val="both"/>
      </w:pPr>
      <w:r w:rsidRPr="003829AB">
        <w:rPr>
          <w:noProof/>
        </w:rPr>
        <w:drawing>
          <wp:inline distT="0" distB="0" distL="0" distR="0" wp14:anchorId="29D2510E" wp14:editId="54AB6364">
            <wp:extent cx="5345430" cy="879906"/>
            <wp:effectExtent l="19050" t="1905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2923" cy="8877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6012B" w14:textId="77777777" w:rsidR="000B5475" w:rsidRDefault="000B5475" w:rsidP="00F854DB">
      <w:pPr>
        <w:pStyle w:val="ListParagraph"/>
        <w:spacing w:line="360" w:lineRule="auto"/>
        <w:ind w:left="450"/>
        <w:jc w:val="both"/>
      </w:pPr>
    </w:p>
    <w:p w14:paraId="4ACD8651" w14:textId="0E30DD24" w:rsidR="00AD0DFE" w:rsidRDefault="00CC2B7F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</w:pPr>
      <w:r>
        <w:rPr>
          <w:b/>
          <w:bCs/>
        </w:rPr>
        <w:t xml:space="preserve">Delete </w:t>
      </w:r>
      <w:r>
        <w:t xml:space="preserve">data from </w:t>
      </w:r>
      <w:proofErr w:type="spellStart"/>
      <w:r>
        <w:rPr>
          <w:b/>
          <w:bCs/>
        </w:rPr>
        <w:t>MsShirt</w:t>
      </w:r>
      <w:proofErr w:type="spellEnd"/>
      <w:r>
        <w:rPr>
          <w:b/>
          <w:bCs/>
        </w:rPr>
        <w:t xml:space="preserve"> table </w:t>
      </w:r>
      <w:r>
        <w:t xml:space="preserve">for every shirt bought in 2020 and </w:t>
      </w:r>
      <w:proofErr w:type="spellStart"/>
      <w:r>
        <w:t>ShirtID</w:t>
      </w:r>
      <w:proofErr w:type="spellEnd"/>
      <w:r>
        <w:t xml:space="preserve"> between ‘SH007’ and ‘SH009’</w:t>
      </w:r>
      <w:r w:rsidR="00BC3B77">
        <w:t>.</w:t>
      </w:r>
    </w:p>
    <w:p w14:paraId="49A6A545" w14:textId="3A50E1C2" w:rsidR="00AD0DFE" w:rsidRDefault="00AD0DFE" w:rsidP="0072797A">
      <w:pPr>
        <w:pStyle w:val="ListParagraph"/>
        <w:spacing w:line="360" w:lineRule="auto"/>
        <w:ind w:left="450"/>
        <w:jc w:val="both"/>
      </w:pPr>
      <w:r>
        <w:t>(</w:t>
      </w:r>
      <w:r w:rsidR="00CC2B7F">
        <w:rPr>
          <w:b/>
        </w:rPr>
        <w:t>delete</w:t>
      </w:r>
      <w:r w:rsidR="007218E0">
        <w:rPr>
          <w:b/>
        </w:rPr>
        <w:t xml:space="preserve">, </w:t>
      </w:r>
      <w:r w:rsidR="009979DE">
        <w:rPr>
          <w:b/>
        </w:rPr>
        <w:t xml:space="preserve">join, </w:t>
      </w:r>
      <w:proofErr w:type="spellStart"/>
      <w:r w:rsidR="00CC2B7F">
        <w:rPr>
          <w:b/>
        </w:rPr>
        <w:t>dat</w:t>
      </w:r>
      <w:r w:rsidR="007E077E">
        <w:rPr>
          <w:b/>
        </w:rPr>
        <w:t>e</w:t>
      </w:r>
      <w:r w:rsidR="00CC2B7F">
        <w:rPr>
          <w:b/>
        </w:rPr>
        <w:t>part</w:t>
      </w:r>
      <w:proofErr w:type="spellEnd"/>
      <w:r w:rsidR="00CC2B7F">
        <w:rPr>
          <w:b/>
        </w:rPr>
        <w:t>, between</w:t>
      </w:r>
      <w:r>
        <w:t>)</w:t>
      </w:r>
    </w:p>
    <w:p w14:paraId="191F2BB9" w14:textId="53343A57" w:rsidR="005B610D" w:rsidRDefault="005B610D" w:rsidP="0072797A">
      <w:pPr>
        <w:pStyle w:val="ListParagraph"/>
        <w:spacing w:line="360" w:lineRule="auto"/>
        <w:ind w:left="450"/>
        <w:jc w:val="both"/>
      </w:pPr>
      <w:r>
        <w:rPr>
          <w:b/>
        </w:rPr>
        <w:t>Befor</w:t>
      </w:r>
      <w:r w:rsidR="000E4063">
        <w:rPr>
          <w:b/>
        </w:rPr>
        <w:t>e</w:t>
      </w:r>
      <w:r>
        <w:t>:</w:t>
      </w:r>
    </w:p>
    <w:p w14:paraId="5BDD2203" w14:textId="231476F3" w:rsidR="005B610D" w:rsidRDefault="00C56F1E" w:rsidP="0072797A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 wp14:anchorId="0A436886" wp14:editId="4C208855">
            <wp:extent cx="2683255" cy="1645920"/>
            <wp:effectExtent l="19050" t="1905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" t="46800" r="73675" b="27191"/>
                    <a:stretch/>
                  </pic:blipFill>
                  <pic:spPr bwMode="auto">
                    <a:xfrm>
                      <a:off x="0" y="0"/>
                      <a:ext cx="2683255" cy="1645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EA3B5" w14:textId="15AEEE1B" w:rsidR="00807945" w:rsidRDefault="00807945" w:rsidP="0072797A">
      <w:pPr>
        <w:pStyle w:val="ListParagraph"/>
        <w:spacing w:line="360" w:lineRule="auto"/>
        <w:ind w:left="450"/>
        <w:jc w:val="both"/>
      </w:pPr>
      <w:r>
        <w:rPr>
          <w:b/>
        </w:rPr>
        <w:t>After</w:t>
      </w:r>
      <w:r>
        <w:t>:</w:t>
      </w:r>
    </w:p>
    <w:p w14:paraId="1552FFDC" w14:textId="775F32EE" w:rsidR="00E87A7C" w:rsidRDefault="00DB1501" w:rsidP="0072797A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 wp14:anchorId="1A31CE72" wp14:editId="3D993A9E">
            <wp:extent cx="3011549" cy="1528420"/>
            <wp:effectExtent l="19050" t="1905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" t="2263" b="3122"/>
                    <a:stretch/>
                  </pic:blipFill>
                  <pic:spPr bwMode="auto">
                    <a:xfrm>
                      <a:off x="0" y="0"/>
                      <a:ext cx="3013950" cy="152963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B2FB2" w14:textId="2D4E7F06" w:rsidR="00807945" w:rsidRPr="00807945" w:rsidRDefault="00807945" w:rsidP="0072797A">
      <w:pPr>
        <w:pStyle w:val="ListParagraph"/>
        <w:spacing w:line="360" w:lineRule="auto"/>
        <w:ind w:left="450"/>
        <w:jc w:val="both"/>
      </w:pPr>
    </w:p>
    <w:sectPr w:rsidR="00807945" w:rsidRPr="00807945" w:rsidSect="00706D1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F68F9" w14:textId="77777777" w:rsidR="00F10C7D" w:rsidRDefault="00F10C7D">
      <w:r>
        <w:separator/>
      </w:r>
    </w:p>
  </w:endnote>
  <w:endnote w:type="continuationSeparator" w:id="0">
    <w:p w14:paraId="5FB5FDF2" w14:textId="77777777" w:rsidR="00F10C7D" w:rsidRDefault="00F10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1B792" w14:textId="77777777" w:rsidR="000F260B" w:rsidRDefault="000F2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C67E5" w14:textId="77777777" w:rsidR="00BE24B4" w:rsidRPr="00D32597" w:rsidRDefault="0010590A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2C36B1B9">
        <v:line id="_x0000_s2049" style="position:absolute;z-index:251657728" from="0,10.65pt" to="522pt,10.65pt"/>
      </w:pict>
    </w:r>
  </w:p>
  <w:p w14:paraId="72EAA876" w14:textId="77777777" w:rsidR="00BE24B4" w:rsidRDefault="00BE24B4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3D0E8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3D0E84" w:rsidRPr="00D32597">
      <w:rPr>
        <w:rStyle w:val="PageNumber"/>
        <w:sz w:val="22"/>
        <w:szCs w:val="22"/>
        <w:lang w:val="id-ID"/>
      </w:rPr>
      <w:fldChar w:fldCharType="separate"/>
    </w:r>
    <w:r w:rsidR="0072797A">
      <w:rPr>
        <w:rStyle w:val="PageNumber"/>
        <w:noProof/>
        <w:sz w:val="22"/>
        <w:szCs w:val="22"/>
        <w:lang w:val="id-ID"/>
      </w:rPr>
      <w:t>1</w:t>
    </w:r>
    <w:r w:rsidR="003D0E8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3D0E8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3D0E84" w:rsidRPr="00D32597">
      <w:rPr>
        <w:rStyle w:val="PageNumber"/>
        <w:sz w:val="22"/>
        <w:szCs w:val="22"/>
        <w:lang w:val="id-ID"/>
      </w:rPr>
      <w:fldChar w:fldCharType="separate"/>
    </w:r>
    <w:r w:rsidR="0072797A">
      <w:rPr>
        <w:rStyle w:val="PageNumber"/>
        <w:noProof/>
        <w:sz w:val="22"/>
        <w:szCs w:val="22"/>
        <w:lang w:val="id-ID"/>
      </w:rPr>
      <w:t>5</w:t>
    </w:r>
    <w:r w:rsidR="003D0E84" w:rsidRPr="00D32597">
      <w:rPr>
        <w:rStyle w:val="PageNumber"/>
        <w:sz w:val="22"/>
        <w:szCs w:val="22"/>
        <w:lang w:val="id-ID"/>
      </w:rPr>
      <w:fldChar w:fldCharType="end"/>
    </w:r>
  </w:p>
  <w:p w14:paraId="2F4DA2C4" w14:textId="77777777" w:rsidR="00BE24B4" w:rsidRPr="00A34D50" w:rsidRDefault="00BE24B4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3D0E8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3D0E84" w:rsidRPr="00A34D50">
      <w:rPr>
        <w:rStyle w:val="PageNumber"/>
        <w:i/>
        <w:sz w:val="20"/>
        <w:szCs w:val="22"/>
        <w:lang w:val="id-ID"/>
      </w:rPr>
      <w:fldChar w:fldCharType="separate"/>
    </w:r>
    <w:r w:rsidR="0072797A">
      <w:rPr>
        <w:rStyle w:val="PageNumber"/>
        <w:i/>
        <w:noProof/>
        <w:sz w:val="20"/>
        <w:szCs w:val="22"/>
        <w:lang w:val="id-ID"/>
      </w:rPr>
      <w:t>1</w:t>
    </w:r>
    <w:r w:rsidR="003D0E8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</w:rPr>
      <w:t>of</w:t>
    </w:r>
    <w:r w:rsidR="003D0E8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3D0E84" w:rsidRPr="00A34D50">
      <w:rPr>
        <w:rStyle w:val="PageNumber"/>
        <w:i/>
        <w:sz w:val="20"/>
        <w:szCs w:val="22"/>
        <w:lang w:val="id-ID"/>
      </w:rPr>
      <w:fldChar w:fldCharType="separate"/>
    </w:r>
    <w:r w:rsidR="0072797A">
      <w:rPr>
        <w:rStyle w:val="PageNumber"/>
        <w:i/>
        <w:noProof/>
        <w:sz w:val="20"/>
        <w:szCs w:val="22"/>
        <w:lang w:val="id-ID"/>
      </w:rPr>
      <w:t>5</w:t>
    </w:r>
    <w:r w:rsidR="003D0E8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B0566" w14:textId="77777777" w:rsidR="000F260B" w:rsidRDefault="000F2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C1ED7" w14:textId="77777777" w:rsidR="00F10C7D" w:rsidRDefault="00F10C7D">
      <w:r>
        <w:separator/>
      </w:r>
    </w:p>
  </w:footnote>
  <w:footnote w:type="continuationSeparator" w:id="0">
    <w:p w14:paraId="569A2166" w14:textId="77777777" w:rsidR="00F10C7D" w:rsidRDefault="00F10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BEC4" w14:textId="77777777" w:rsidR="000F260B" w:rsidRDefault="000F2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D70C" w14:textId="77777777" w:rsidR="00BE24B4" w:rsidRPr="007B11BC" w:rsidRDefault="00BE24B4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0F260B">
      <w:rPr>
        <w:sz w:val="20"/>
        <w:szCs w:val="20"/>
      </w:rPr>
      <w:t>7</w:t>
    </w:r>
  </w:p>
  <w:p w14:paraId="2D27C073" w14:textId="77777777" w:rsidR="00BE24B4" w:rsidRPr="00B15614" w:rsidRDefault="00BE24B4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>
      <w:rPr>
        <w:sz w:val="20"/>
        <w:szCs w:val="20"/>
      </w:rPr>
      <w:tab/>
    </w:r>
  </w:p>
  <w:p w14:paraId="690ED47E" w14:textId="77777777" w:rsidR="00BE24B4" w:rsidRDefault="00BE24B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57BA4" w14:textId="77777777" w:rsidR="000F260B" w:rsidRDefault="000F2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E34B1"/>
    <w:multiLevelType w:val="hybridMultilevel"/>
    <w:tmpl w:val="A9E8B01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C16479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lang w:val="sv-SE"/>
      </w:rPr>
    </w:lvl>
    <w:lvl w:ilvl="2" w:tplc="736C7C4E">
      <w:start w:val="1"/>
      <w:numFmt w:val="lowerRoman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251B44"/>
    <w:multiLevelType w:val="hybridMultilevel"/>
    <w:tmpl w:val="2CE4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C0023"/>
    <w:multiLevelType w:val="hybridMultilevel"/>
    <w:tmpl w:val="CE9A8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3F04B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CFA1C3F"/>
    <w:multiLevelType w:val="hybridMultilevel"/>
    <w:tmpl w:val="C15A0C2E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B881097"/>
    <w:multiLevelType w:val="hybridMultilevel"/>
    <w:tmpl w:val="325EB5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C6C34B9"/>
    <w:multiLevelType w:val="hybridMultilevel"/>
    <w:tmpl w:val="19169F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8808A4"/>
    <w:multiLevelType w:val="hybridMultilevel"/>
    <w:tmpl w:val="447E2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061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C23A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7A46D4"/>
    <w:multiLevelType w:val="hybridMultilevel"/>
    <w:tmpl w:val="325EB5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53DF68E3"/>
    <w:multiLevelType w:val="hybridMultilevel"/>
    <w:tmpl w:val="D108D844"/>
    <w:lvl w:ilvl="0" w:tplc="69F0B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55755C"/>
    <w:multiLevelType w:val="hybridMultilevel"/>
    <w:tmpl w:val="D15C7012"/>
    <w:lvl w:ilvl="0" w:tplc="CCBCC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F0412"/>
    <w:multiLevelType w:val="hybridMultilevel"/>
    <w:tmpl w:val="20FE056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1"/>
  </w:num>
  <w:num w:numId="5">
    <w:abstractNumId w:val="5"/>
  </w:num>
  <w:num w:numId="6">
    <w:abstractNumId w:val="8"/>
  </w:num>
  <w:num w:numId="7">
    <w:abstractNumId w:val="7"/>
  </w:num>
  <w:num w:numId="8">
    <w:abstractNumId w:val="13"/>
  </w:num>
  <w:num w:numId="9">
    <w:abstractNumId w:val="1"/>
  </w:num>
  <w:num w:numId="10">
    <w:abstractNumId w:val="3"/>
  </w:num>
  <w:num w:numId="11">
    <w:abstractNumId w:val="2"/>
  </w:num>
  <w:num w:numId="12">
    <w:abstractNumId w:val="10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50C"/>
    <w:rsid w:val="0000110D"/>
    <w:rsid w:val="000012C2"/>
    <w:rsid w:val="00006AF4"/>
    <w:rsid w:val="000077C8"/>
    <w:rsid w:val="00017B48"/>
    <w:rsid w:val="000255EF"/>
    <w:rsid w:val="00031810"/>
    <w:rsid w:val="00035788"/>
    <w:rsid w:val="00037EEF"/>
    <w:rsid w:val="00042D51"/>
    <w:rsid w:val="000539FD"/>
    <w:rsid w:val="000741D7"/>
    <w:rsid w:val="0007489A"/>
    <w:rsid w:val="000803D9"/>
    <w:rsid w:val="000820C4"/>
    <w:rsid w:val="00090D58"/>
    <w:rsid w:val="00091ABE"/>
    <w:rsid w:val="000969F1"/>
    <w:rsid w:val="00096A74"/>
    <w:rsid w:val="000A5169"/>
    <w:rsid w:val="000B276E"/>
    <w:rsid w:val="000B5475"/>
    <w:rsid w:val="000C1306"/>
    <w:rsid w:val="000C39AE"/>
    <w:rsid w:val="000C4837"/>
    <w:rsid w:val="000C4B26"/>
    <w:rsid w:val="000D3D65"/>
    <w:rsid w:val="000E3FEE"/>
    <w:rsid w:val="000E4063"/>
    <w:rsid w:val="000F260B"/>
    <w:rsid w:val="00102237"/>
    <w:rsid w:val="001042DF"/>
    <w:rsid w:val="00104795"/>
    <w:rsid w:val="0010590A"/>
    <w:rsid w:val="001104B1"/>
    <w:rsid w:val="00140A89"/>
    <w:rsid w:val="00141F2B"/>
    <w:rsid w:val="0015618E"/>
    <w:rsid w:val="00162F62"/>
    <w:rsid w:val="00166CAB"/>
    <w:rsid w:val="00170795"/>
    <w:rsid w:val="00176C19"/>
    <w:rsid w:val="001774E4"/>
    <w:rsid w:val="00180533"/>
    <w:rsid w:val="00182B0D"/>
    <w:rsid w:val="00192525"/>
    <w:rsid w:val="00194AEC"/>
    <w:rsid w:val="001A1F8D"/>
    <w:rsid w:val="001A3C9B"/>
    <w:rsid w:val="001A5CB5"/>
    <w:rsid w:val="001B5EBA"/>
    <w:rsid w:val="001B69A0"/>
    <w:rsid w:val="001D4081"/>
    <w:rsid w:val="001E3069"/>
    <w:rsid w:val="001F0B42"/>
    <w:rsid w:val="001F1A0D"/>
    <w:rsid w:val="001F2D73"/>
    <w:rsid w:val="001F46C2"/>
    <w:rsid w:val="001F7ABF"/>
    <w:rsid w:val="002014E2"/>
    <w:rsid w:val="002066EE"/>
    <w:rsid w:val="002234F2"/>
    <w:rsid w:val="00235207"/>
    <w:rsid w:val="00241C31"/>
    <w:rsid w:val="002450BF"/>
    <w:rsid w:val="002471AD"/>
    <w:rsid w:val="00247A28"/>
    <w:rsid w:val="00271E37"/>
    <w:rsid w:val="00281FF1"/>
    <w:rsid w:val="00286DF6"/>
    <w:rsid w:val="002B0D19"/>
    <w:rsid w:val="002E250E"/>
    <w:rsid w:val="002F3BA5"/>
    <w:rsid w:val="002F3F0B"/>
    <w:rsid w:val="003032E9"/>
    <w:rsid w:val="003060E0"/>
    <w:rsid w:val="00307065"/>
    <w:rsid w:val="003463BF"/>
    <w:rsid w:val="0034661D"/>
    <w:rsid w:val="00346F14"/>
    <w:rsid w:val="003479E8"/>
    <w:rsid w:val="00356A90"/>
    <w:rsid w:val="0035760A"/>
    <w:rsid w:val="00362AE2"/>
    <w:rsid w:val="0037026E"/>
    <w:rsid w:val="00381BA6"/>
    <w:rsid w:val="003829AB"/>
    <w:rsid w:val="003979D0"/>
    <w:rsid w:val="003B04E0"/>
    <w:rsid w:val="003B3CDF"/>
    <w:rsid w:val="003C23D0"/>
    <w:rsid w:val="003D0E84"/>
    <w:rsid w:val="003F22F9"/>
    <w:rsid w:val="00410ED4"/>
    <w:rsid w:val="00416A82"/>
    <w:rsid w:val="00417604"/>
    <w:rsid w:val="004225F4"/>
    <w:rsid w:val="00425918"/>
    <w:rsid w:val="00445760"/>
    <w:rsid w:val="00450EDB"/>
    <w:rsid w:val="0046588D"/>
    <w:rsid w:val="004669A8"/>
    <w:rsid w:val="004769C9"/>
    <w:rsid w:val="00490D3B"/>
    <w:rsid w:val="004A5679"/>
    <w:rsid w:val="004B483A"/>
    <w:rsid w:val="004B70D1"/>
    <w:rsid w:val="004E47C8"/>
    <w:rsid w:val="004F48C3"/>
    <w:rsid w:val="00502119"/>
    <w:rsid w:val="00506063"/>
    <w:rsid w:val="0051046B"/>
    <w:rsid w:val="0051295D"/>
    <w:rsid w:val="0051412C"/>
    <w:rsid w:val="0052125B"/>
    <w:rsid w:val="005259E6"/>
    <w:rsid w:val="0053440C"/>
    <w:rsid w:val="00541EAE"/>
    <w:rsid w:val="00543D1A"/>
    <w:rsid w:val="005453D5"/>
    <w:rsid w:val="005561CC"/>
    <w:rsid w:val="0056085A"/>
    <w:rsid w:val="00565BC2"/>
    <w:rsid w:val="0057288B"/>
    <w:rsid w:val="005779B0"/>
    <w:rsid w:val="005819D2"/>
    <w:rsid w:val="005835FB"/>
    <w:rsid w:val="00584244"/>
    <w:rsid w:val="005915E6"/>
    <w:rsid w:val="00595A5B"/>
    <w:rsid w:val="005A4CF6"/>
    <w:rsid w:val="005B610D"/>
    <w:rsid w:val="005D1462"/>
    <w:rsid w:val="005D5653"/>
    <w:rsid w:val="005E05E5"/>
    <w:rsid w:val="005E0C99"/>
    <w:rsid w:val="005E4259"/>
    <w:rsid w:val="005F02D9"/>
    <w:rsid w:val="005F17C9"/>
    <w:rsid w:val="005F3853"/>
    <w:rsid w:val="00604B39"/>
    <w:rsid w:val="00612864"/>
    <w:rsid w:val="0061571F"/>
    <w:rsid w:val="006225D6"/>
    <w:rsid w:val="0062472C"/>
    <w:rsid w:val="006439C8"/>
    <w:rsid w:val="00650E0C"/>
    <w:rsid w:val="00652BF6"/>
    <w:rsid w:val="00654D70"/>
    <w:rsid w:val="006554C7"/>
    <w:rsid w:val="00655C4A"/>
    <w:rsid w:val="00660939"/>
    <w:rsid w:val="0066445D"/>
    <w:rsid w:val="00670F1F"/>
    <w:rsid w:val="00670F38"/>
    <w:rsid w:val="0067125D"/>
    <w:rsid w:val="00675782"/>
    <w:rsid w:val="00675BA7"/>
    <w:rsid w:val="0067617D"/>
    <w:rsid w:val="0067622A"/>
    <w:rsid w:val="00677A53"/>
    <w:rsid w:val="00685576"/>
    <w:rsid w:val="00685E21"/>
    <w:rsid w:val="00694A0E"/>
    <w:rsid w:val="006A5D6B"/>
    <w:rsid w:val="006B2C27"/>
    <w:rsid w:val="006B5D4E"/>
    <w:rsid w:val="006C0863"/>
    <w:rsid w:val="006F053F"/>
    <w:rsid w:val="006F48A6"/>
    <w:rsid w:val="006F67D7"/>
    <w:rsid w:val="00702CE5"/>
    <w:rsid w:val="0070516F"/>
    <w:rsid w:val="00706D1C"/>
    <w:rsid w:val="00707782"/>
    <w:rsid w:val="00710111"/>
    <w:rsid w:val="007144A5"/>
    <w:rsid w:val="007218E0"/>
    <w:rsid w:val="00721DCB"/>
    <w:rsid w:val="0072797A"/>
    <w:rsid w:val="0073103F"/>
    <w:rsid w:val="007555CC"/>
    <w:rsid w:val="00767610"/>
    <w:rsid w:val="00770FD8"/>
    <w:rsid w:val="007756DE"/>
    <w:rsid w:val="00776071"/>
    <w:rsid w:val="0077637B"/>
    <w:rsid w:val="00780A61"/>
    <w:rsid w:val="007847CE"/>
    <w:rsid w:val="00786E0F"/>
    <w:rsid w:val="00791DF0"/>
    <w:rsid w:val="00796E58"/>
    <w:rsid w:val="007977F3"/>
    <w:rsid w:val="007A29E8"/>
    <w:rsid w:val="007B11BC"/>
    <w:rsid w:val="007C0A5F"/>
    <w:rsid w:val="007C0E9C"/>
    <w:rsid w:val="007C1DF0"/>
    <w:rsid w:val="007D7BE0"/>
    <w:rsid w:val="007E077E"/>
    <w:rsid w:val="007E13E5"/>
    <w:rsid w:val="007E2F1C"/>
    <w:rsid w:val="007E4802"/>
    <w:rsid w:val="00802FB1"/>
    <w:rsid w:val="00807945"/>
    <w:rsid w:val="00814BEE"/>
    <w:rsid w:val="00822113"/>
    <w:rsid w:val="00822CBD"/>
    <w:rsid w:val="00824CE9"/>
    <w:rsid w:val="00831752"/>
    <w:rsid w:val="00832BDA"/>
    <w:rsid w:val="00846123"/>
    <w:rsid w:val="00847ED7"/>
    <w:rsid w:val="00857588"/>
    <w:rsid w:val="00865A75"/>
    <w:rsid w:val="00866EBA"/>
    <w:rsid w:val="00870812"/>
    <w:rsid w:val="00871578"/>
    <w:rsid w:val="00880FA8"/>
    <w:rsid w:val="00885D14"/>
    <w:rsid w:val="008A0B95"/>
    <w:rsid w:val="008A5A07"/>
    <w:rsid w:val="008A5BD2"/>
    <w:rsid w:val="008B31B1"/>
    <w:rsid w:val="008C0F1F"/>
    <w:rsid w:val="008C4717"/>
    <w:rsid w:val="008C7A38"/>
    <w:rsid w:val="008D614D"/>
    <w:rsid w:val="008D6AA2"/>
    <w:rsid w:val="008E072A"/>
    <w:rsid w:val="008E122B"/>
    <w:rsid w:val="008E407E"/>
    <w:rsid w:val="008F0988"/>
    <w:rsid w:val="008F5F34"/>
    <w:rsid w:val="0090313A"/>
    <w:rsid w:val="00906279"/>
    <w:rsid w:val="00907533"/>
    <w:rsid w:val="00914D4B"/>
    <w:rsid w:val="00921591"/>
    <w:rsid w:val="009317F1"/>
    <w:rsid w:val="00931A56"/>
    <w:rsid w:val="009341F2"/>
    <w:rsid w:val="0093602C"/>
    <w:rsid w:val="00940DC1"/>
    <w:rsid w:val="009411F3"/>
    <w:rsid w:val="00945086"/>
    <w:rsid w:val="00951930"/>
    <w:rsid w:val="00956C2A"/>
    <w:rsid w:val="009579D8"/>
    <w:rsid w:val="00983224"/>
    <w:rsid w:val="0099487D"/>
    <w:rsid w:val="00996837"/>
    <w:rsid w:val="009976D7"/>
    <w:rsid w:val="009979DE"/>
    <w:rsid w:val="009A3A56"/>
    <w:rsid w:val="009A3FD5"/>
    <w:rsid w:val="009A43F0"/>
    <w:rsid w:val="009C0AB8"/>
    <w:rsid w:val="009C31EB"/>
    <w:rsid w:val="009C4931"/>
    <w:rsid w:val="009C6A44"/>
    <w:rsid w:val="009E013E"/>
    <w:rsid w:val="009F6A34"/>
    <w:rsid w:val="00A07B0A"/>
    <w:rsid w:val="00A11EE2"/>
    <w:rsid w:val="00A22A44"/>
    <w:rsid w:val="00A33BCC"/>
    <w:rsid w:val="00A342C4"/>
    <w:rsid w:val="00A34D50"/>
    <w:rsid w:val="00A43527"/>
    <w:rsid w:val="00A51ECF"/>
    <w:rsid w:val="00A578CF"/>
    <w:rsid w:val="00A66C12"/>
    <w:rsid w:val="00A71F33"/>
    <w:rsid w:val="00A83381"/>
    <w:rsid w:val="00A86683"/>
    <w:rsid w:val="00A92AEF"/>
    <w:rsid w:val="00AA0D83"/>
    <w:rsid w:val="00AA3173"/>
    <w:rsid w:val="00AA64F4"/>
    <w:rsid w:val="00AB0B65"/>
    <w:rsid w:val="00AD0DFE"/>
    <w:rsid w:val="00AD2518"/>
    <w:rsid w:val="00AD3919"/>
    <w:rsid w:val="00AE5D87"/>
    <w:rsid w:val="00AF0697"/>
    <w:rsid w:val="00B03612"/>
    <w:rsid w:val="00B15614"/>
    <w:rsid w:val="00B25801"/>
    <w:rsid w:val="00B267DF"/>
    <w:rsid w:val="00B342BA"/>
    <w:rsid w:val="00B355B9"/>
    <w:rsid w:val="00B363C5"/>
    <w:rsid w:val="00B4343A"/>
    <w:rsid w:val="00B53E23"/>
    <w:rsid w:val="00B545BA"/>
    <w:rsid w:val="00B55312"/>
    <w:rsid w:val="00B5657A"/>
    <w:rsid w:val="00B74671"/>
    <w:rsid w:val="00B8252C"/>
    <w:rsid w:val="00B84031"/>
    <w:rsid w:val="00B84237"/>
    <w:rsid w:val="00B879CA"/>
    <w:rsid w:val="00B90626"/>
    <w:rsid w:val="00B9082A"/>
    <w:rsid w:val="00B94057"/>
    <w:rsid w:val="00BB21A1"/>
    <w:rsid w:val="00BB4185"/>
    <w:rsid w:val="00BC3B77"/>
    <w:rsid w:val="00BD4448"/>
    <w:rsid w:val="00BE24B4"/>
    <w:rsid w:val="00BE3E30"/>
    <w:rsid w:val="00BF0197"/>
    <w:rsid w:val="00BF7F2B"/>
    <w:rsid w:val="00C010F9"/>
    <w:rsid w:val="00C0601F"/>
    <w:rsid w:val="00C13E32"/>
    <w:rsid w:val="00C21A44"/>
    <w:rsid w:val="00C35C76"/>
    <w:rsid w:val="00C4159C"/>
    <w:rsid w:val="00C5576D"/>
    <w:rsid w:val="00C56F1E"/>
    <w:rsid w:val="00C61D99"/>
    <w:rsid w:val="00C639A1"/>
    <w:rsid w:val="00C658BD"/>
    <w:rsid w:val="00C9141A"/>
    <w:rsid w:val="00C94BC0"/>
    <w:rsid w:val="00C9734B"/>
    <w:rsid w:val="00CA35BE"/>
    <w:rsid w:val="00CB13D8"/>
    <w:rsid w:val="00CB442A"/>
    <w:rsid w:val="00CB78B7"/>
    <w:rsid w:val="00CC2B7F"/>
    <w:rsid w:val="00CC3977"/>
    <w:rsid w:val="00CE6072"/>
    <w:rsid w:val="00CE6613"/>
    <w:rsid w:val="00CF142C"/>
    <w:rsid w:val="00CF20B0"/>
    <w:rsid w:val="00CF3783"/>
    <w:rsid w:val="00D0172B"/>
    <w:rsid w:val="00D032DD"/>
    <w:rsid w:val="00D04099"/>
    <w:rsid w:val="00D044F9"/>
    <w:rsid w:val="00D13123"/>
    <w:rsid w:val="00D14412"/>
    <w:rsid w:val="00D212D6"/>
    <w:rsid w:val="00D2401F"/>
    <w:rsid w:val="00D32597"/>
    <w:rsid w:val="00D40699"/>
    <w:rsid w:val="00D42554"/>
    <w:rsid w:val="00D7248A"/>
    <w:rsid w:val="00D74419"/>
    <w:rsid w:val="00D74D2C"/>
    <w:rsid w:val="00D76CE2"/>
    <w:rsid w:val="00D809CA"/>
    <w:rsid w:val="00D8237D"/>
    <w:rsid w:val="00D86F59"/>
    <w:rsid w:val="00D915AC"/>
    <w:rsid w:val="00DA01CC"/>
    <w:rsid w:val="00DA6BD7"/>
    <w:rsid w:val="00DB1501"/>
    <w:rsid w:val="00DB38B7"/>
    <w:rsid w:val="00DD2989"/>
    <w:rsid w:val="00DD5350"/>
    <w:rsid w:val="00DE151F"/>
    <w:rsid w:val="00DE5055"/>
    <w:rsid w:val="00E008E7"/>
    <w:rsid w:val="00E03B00"/>
    <w:rsid w:val="00E0596C"/>
    <w:rsid w:val="00E07C04"/>
    <w:rsid w:val="00E17D08"/>
    <w:rsid w:val="00E2366A"/>
    <w:rsid w:val="00E25050"/>
    <w:rsid w:val="00E31CA5"/>
    <w:rsid w:val="00E3219E"/>
    <w:rsid w:val="00E3718D"/>
    <w:rsid w:val="00E37A0C"/>
    <w:rsid w:val="00E40E9B"/>
    <w:rsid w:val="00E44BDC"/>
    <w:rsid w:val="00E5052C"/>
    <w:rsid w:val="00E50668"/>
    <w:rsid w:val="00E610BF"/>
    <w:rsid w:val="00E639D1"/>
    <w:rsid w:val="00E63A31"/>
    <w:rsid w:val="00E63E36"/>
    <w:rsid w:val="00E860CE"/>
    <w:rsid w:val="00E87067"/>
    <w:rsid w:val="00E8712F"/>
    <w:rsid w:val="00E87A7C"/>
    <w:rsid w:val="00E956B9"/>
    <w:rsid w:val="00EA70BA"/>
    <w:rsid w:val="00EB6722"/>
    <w:rsid w:val="00EC672D"/>
    <w:rsid w:val="00ED0F73"/>
    <w:rsid w:val="00ED2CD4"/>
    <w:rsid w:val="00ED2CDB"/>
    <w:rsid w:val="00ED2CEE"/>
    <w:rsid w:val="00EE213F"/>
    <w:rsid w:val="00EE6FB1"/>
    <w:rsid w:val="00F0188B"/>
    <w:rsid w:val="00F03602"/>
    <w:rsid w:val="00F069E1"/>
    <w:rsid w:val="00F10C7D"/>
    <w:rsid w:val="00F21512"/>
    <w:rsid w:val="00F26858"/>
    <w:rsid w:val="00F26AB5"/>
    <w:rsid w:val="00F4265B"/>
    <w:rsid w:val="00F572FD"/>
    <w:rsid w:val="00F61E5B"/>
    <w:rsid w:val="00F659B7"/>
    <w:rsid w:val="00F7117F"/>
    <w:rsid w:val="00F7250C"/>
    <w:rsid w:val="00F75178"/>
    <w:rsid w:val="00F854DB"/>
    <w:rsid w:val="00F865BD"/>
    <w:rsid w:val="00F92728"/>
    <w:rsid w:val="00F95761"/>
    <w:rsid w:val="00F979CB"/>
    <w:rsid w:val="00FA3070"/>
    <w:rsid w:val="00FA589D"/>
    <w:rsid w:val="00FC06DA"/>
    <w:rsid w:val="00FC458D"/>
    <w:rsid w:val="00FD1A31"/>
    <w:rsid w:val="00FD2C52"/>
    <w:rsid w:val="00FE6378"/>
    <w:rsid w:val="00FE69C1"/>
    <w:rsid w:val="00FE729E"/>
    <w:rsid w:val="00FF15C5"/>
    <w:rsid w:val="00FF6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35BF3A1"/>
  <w15:docId w15:val="{EF4E4423-21B9-4A6F-997F-1AB912D5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607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7E13E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E13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E13E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E1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E13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251</TotalTime>
  <Pages>7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Software Laboratory Center</dc:creator>
  <cp:lastModifiedBy>CLARISSA CHUARDI</cp:lastModifiedBy>
  <cp:revision>144</cp:revision>
  <cp:lastPrinted>2012-09-10T04:38:00Z</cp:lastPrinted>
  <dcterms:created xsi:type="dcterms:W3CDTF">2016-08-10T08:24:00Z</dcterms:created>
  <dcterms:modified xsi:type="dcterms:W3CDTF">2021-12-30T07:48:00Z</dcterms:modified>
</cp:coreProperties>
</file>